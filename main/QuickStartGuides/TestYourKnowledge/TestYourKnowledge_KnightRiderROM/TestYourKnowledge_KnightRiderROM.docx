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5555" w14:textId="77777777" w:rsidR="00143401" w:rsidRPr="00293B48" w:rsidRDefault="00143401" w:rsidP="00293B48">
      <w:bookmarkStart w:id="0" w:name="_Toc367615048"/>
      <w:bookmarkStart w:id="1" w:name="_Toc367863024"/>
      <w:bookmarkStart w:id="2" w:name="_Toc368225263"/>
    </w:p>
    <w:p w14:paraId="74AA673B" w14:textId="77777777" w:rsidR="00143401" w:rsidRPr="00293B48" w:rsidRDefault="00143401" w:rsidP="00293B48"/>
    <w:p w14:paraId="48473BF8" w14:textId="77777777" w:rsidR="00143401" w:rsidRPr="00293B48" w:rsidRDefault="00143401" w:rsidP="00293B48"/>
    <w:p w14:paraId="6FD4648B" w14:textId="77777777" w:rsidR="00143401" w:rsidRPr="00293B48" w:rsidRDefault="00143401" w:rsidP="00293B48"/>
    <w:p w14:paraId="42222554" w14:textId="77777777" w:rsidR="00143401" w:rsidRPr="00293B48" w:rsidRDefault="00143401" w:rsidP="00293B48"/>
    <w:p w14:paraId="32FED2AB" w14:textId="77777777" w:rsidR="00431E76" w:rsidRPr="00293B48" w:rsidRDefault="00431E76" w:rsidP="00293B48"/>
    <w:p w14:paraId="74E4CB13" w14:textId="77777777" w:rsidR="00431E76" w:rsidRPr="00293B48" w:rsidRDefault="00431E76" w:rsidP="00293B48"/>
    <w:p w14:paraId="084F99C2" w14:textId="77777777" w:rsidR="00431E76" w:rsidRPr="00293B48" w:rsidRDefault="00431E76" w:rsidP="00293B48">
      <w:bookmarkStart w:id="3" w:name="Intel_High_Level_Synthesis_Compiler:_Ref"/>
      <w:bookmarkEnd w:id="3"/>
    </w:p>
    <w:p w14:paraId="70CA52B5" w14:textId="77777777" w:rsidR="00431E76" w:rsidRPr="00293B48" w:rsidRDefault="00431E76" w:rsidP="00293B48"/>
    <w:p w14:paraId="1CD3E28A" w14:textId="1E7D8D55" w:rsidR="00431E76" w:rsidRPr="002D351D" w:rsidRDefault="00E93BCC" w:rsidP="002D351D">
      <w:pPr>
        <w:pStyle w:val="DocTitle"/>
      </w:pPr>
      <w:r>
        <w:t>TEST YOUR KNOWLEDGE – KNIGHT RIDER ROM</w:t>
      </w:r>
    </w:p>
    <w:p w14:paraId="07A69A7C" w14:textId="77777777" w:rsidR="00431E76" w:rsidRPr="00165A0E" w:rsidRDefault="00431E76" w:rsidP="00431E76">
      <w:pPr>
        <w:pStyle w:val="BodyText"/>
        <w:spacing w:before="11"/>
        <w:rPr>
          <w:b/>
          <w:i/>
          <w:sz w:val="11"/>
        </w:rPr>
      </w:pPr>
      <w:r w:rsidRPr="00165A0E">
        <w:rPr>
          <w:i/>
          <w:noProof/>
        </w:rPr>
        <mc:AlternateContent>
          <mc:Choice Requires="wps">
            <w:drawing>
              <wp:anchor distT="0" distB="0" distL="0" distR="0" simplePos="0" relativeHeight="251657216" behindDoc="1" locked="0" layoutInCell="1" allowOverlap="1" wp14:anchorId="3C406542" wp14:editId="0D795D83">
                <wp:simplePos x="0" y="0"/>
                <wp:positionH relativeFrom="page">
                  <wp:posOffset>1016000</wp:posOffset>
                </wp:positionH>
                <wp:positionV relativeFrom="paragraph">
                  <wp:posOffset>126365</wp:posOffset>
                </wp:positionV>
                <wp:extent cx="5842000" cy="0"/>
                <wp:effectExtent l="15875" t="11430" r="9525" b="17145"/>
                <wp:wrapTopAndBottom/>
                <wp:docPr id="1002"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2000" cy="0"/>
                        </a:xfrm>
                        <a:prstGeom prst="line">
                          <a:avLst/>
                        </a:prstGeom>
                        <a:noFill/>
                        <a:ln w="19050">
                          <a:solidFill>
                            <a:srgbClr val="CECEC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3FDD0" id="Line 915"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0pt,9.95pt" to="540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" strokecolor="#cecece" strokeweight="1.5pt">
                <w10:wrap type="topAndBottom" anchorx="page"/>
              </v:line>
            </w:pict>
          </mc:Fallback>
        </mc:AlternateContent>
      </w:r>
    </w:p>
    <w:p w14:paraId="1D812C10" w14:textId="77777777" w:rsidR="00431E76" w:rsidRPr="00165A0E" w:rsidRDefault="00431E76" w:rsidP="003A5B53">
      <w:pPr>
        <w:pStyle w:val="DocSubTitle"/>
        <w:rPr>
          <w:i/>
        </w:rPr>
      </w:pPr>
    </w:p>
    <w:p w14:paraId="0D649931" w14:textId="3276548F" w:rsidR="00431E76" w:rsidRPr="002D351D" w:rsidRDefault="00431E76" w:rsidP="0046726E">
      <w:pPr>
        <w:pStyle w:val="BodyText"/>
        <w:spacing w:before="105"/>
        <w:ind w:left="280" w:hanging="1360"/>
        <w:rPr>
          <w:b/>
        </w:rPr>
      </w:pPr>
      <w:r w:rsidRPr="002D351D">
        <w:t xml:space="preserve">Last updated: </w:t>
      </w:r>
      <w:sdt>
        <w:sdtPr>
          <w:rPr>
            <w:rStyle w:val="Date1"/>
          </w:rPr>
          <w:alias w:val="date"/>
          <w:tag w:val="date"/>
          <w:id w:val="-1519762850"/>
          <w:placeholder>
            <w:docPart w:val="A69CB46B235943A5BB98AA368FF4FA68"/>
          </w:placeholder>
        </w:sdtPr>
        <w:sdtEndPr>
          <w:rPr>
            <w:rStyle w:val="Date1"/>
          </w:rPr>
        </w:sdtEndPr>
        <w:sdtContent>
          <w:r w:rsidR="002C2E48" w:rsidRPr="000A01CA">
            <w:rPr>
              <w:rStyle w:val="Date1"/>
            </w:rPr>
            <w:t>[</w:t>
          </w:r>
          <w:r w:rsidR="00E93BCC">
            <w:rPr>
              <w:rStyle w:val="Date1"/>
            </w:rPr>
            <w:t>June 2</w:t>
          </w:r>
          <w:r w:rsidR="00D21614">
            <w:rPr>
              <w:rStyle w:val="Date1"/>
            </w:rPr>
            <w:t>8</w:t>
          </w:r>
          <w:r w:rsidR="00E93BCC">
            <w:rPr>
              <w:rStyle w:val="Date1"/>
            </w:rPr>
            <w:t>, 2021]</w:t>
          </w:r>
        </w:sdtContent>
      </w:sdt>
    </w:p>
    <w:p w14:paraId="4CF51A1E" w14:textId="1D1E799B" w:rsidR="00535F8D" w:rsidRPr="00E93BCC" w:rsidRDefault="006E6AD6" w:rsidP="00E93BCC">
      <w:pPr>
        <w:pStyle w:val="Classification"/>
        <w:rPr>
          <w:i w:val="0"/>
          <w:sz w:val="20"/>
        </w:rPr>
      </w:pPr>
      <w:bookmarkStart w:id="4" w:name="Classification"/>
      <w:r w:rsidRPr="002D351D">
        <w:rPr>
          <w:i w:val="0"/>
          <w:sz w:val="20"/>
        </w:rPr>
        <w:t xml:space="preserve"> </w:t>
      </w:r>
      <w:sdt>
        <w:sdtPr>
          <w:rPr>
            <w:i w:val="0"/>
            <w:sz w:val="20"/>
          </w:rPr>
          <w:alias w:val="Classification"/>
          <w:tag w:val="Classification"/>
          <w:id w:val="-1549217419"/>
          <w:lock w:val="sdtLocked"/>
          <w:placeholder>
            <w:docPart w:val="6A12ECFC8CCA42E1891E0D598F612BD1"/>
          </w:placeholder>
          <w:dropDownList>
            <w:listItem w:displayText="Intel Confidential" w:value="Intel Confidential"/>
            <w:listItem w:displayText=" " w:value=" "/>
            <w:listItem w:displayText="Intel Top Secret" w:value="Intel Top Secret"/>
          </w:dropDownList>
        </w:sdtPr>
        <w:sdtEndPr/>
        <w:sdtContent>
          <w:r w:rsidR="00E93BCC">
            <w:rPr>
              <w:i w:val="0"/>
              <w:sz w:val="20"/>
            </w:rPr>
            <w:t xml:space="preserve"> </w:t>
          </w:r>
        </w:sdtContent>
      </w:sdt>
      <w:bookmarkEnd w:id="4"/>
    </w:p>
    <w:p w14:paraId="71F7C185" w14:textId="77777777" w:rsidR="00535F8D" w:rsidRPr="00165A0E" w:rsidRDefault="00535F8D" w:rsidP="00535F8D">
      <w:pPr>
        <w:pStyle w:val="Body"/>
        <w:rPr>
          <w:i/>
        </w:rPr>
      </w:pPr>
    </w:p>
    <w:p w14:paraId="5C459CB0" w14:textId="77777777" w:rsidR="00251274" w:rsidRPr="002D351D" w:rsidRDefault="00251274" w:rsidP="00535F8D">
      <w:pPr>
        <w:pStyle w:val="Body"/>
      </w:pPr>
    </w:p>
    <w:p w14:paraId="7598E912" w14:textId="77777777" w:rsidR="00251274" w:rsidRPr="002D351D" w:rsidRDefault="00251274" w:rsidP="00535F8D">
      <w:pPr>
        <w:pStyle w:val="Body"/>
      </w:pPr>
    </w:p>
    <w:p w14:paraId="06324F47" w14:textId="77777777" w:rsidR="00E8634A" w:rsidRPr="002D351D" w:rsidRDefault="00E8634A" w:rsidP="00E8634A">
      <w:pPr>
        <w:pStyle w:val="Legal"/>
      </w:pPr>
      <w:r w:rsidRPr="002D351D">
        <w:t xml:space="preserve">You may not use or facilitate the use of this document in connection with any infringement or other legal analysis concerning Intel products described herein. </w:t>
      </w:r>
    </w:p>
    <w:p w14:paraId="53181475" w14:textId="77777777" w:rsidR="00E8634A" w:rsidRPr="002D351D" w:rsidRDefault="00E8634A" w:rsidP="00E8634A">
      <w:pPr>
        <w:pStyle w:val="Legal"/>
      </w:pPr>
      <w:r w:rsidRPr="002D351D">
        <w:t>No license (express or implied, by estoppel or otherwise) to any intellectual property rights is granted by this document.</w:t>
      </w:r>
    </w:p>
    <w:p w14:paraId="5DD5B926" w14:textId="77777777" w:rsidR="00E8634A" w:rsidRPr="002D351D" w:rsidRDefault="00E8634A" w:rsidP="00E8634A">
      <w:pPr>
        <w:pStyle w:val="Legal"/>
      </w:pPr>
      <w:r w:rsidRPr="002D351D">
        <w:t>All information provided here is subject to change without notice. Contact your Intel representative to obtain the latest Intel product specifications and roadmaps.</w:t>
      </w:r>
    </w:p>
    <w:p w14:paraId="6B2CCF2D" w14:textId="77777777" w:rsidR="00E8634A" w:rsidRPr="002D351D" w:rsidRDefault="00E8634A" w:rsidP="00E8634A">
      <w:pPr>
        <w:pStyle w:val="Legal"/>
      </w:pPr>
      <w:r w:rsidRPr="002D351D">
        <w:t>The products described may contain design defects or errors known as errata which may cause the product to deviate from published specifications. Current characterized errata are available on request.</w:t>
      </w:r>
    </w:p>
    <w:p w14:paraId="3114F286" w14:textId="77777777" w:rsidR="00E8634A" w:rsidRPr="002D351D" w:rsidRDefault="00E22DCF" w:rsidP="00E8634A">
      <w:pPr>
        <w:pStyle w:val="Legal"/>
      </w:pPr>
      <w:r w:rsidRPr="00E22DCF">
        <w:t>Intel Corporation. All rights reserved. Intel, the Intel logo, and other Intel marks are trademarks of Intel Corporation or its subsidiaries</w:t>
      </w:r>
      <w:r w:rsidR="00E8634A" w:rsidRPr="002D351D">
        <w:t>. Intel warrants performance of its FPGA and semiconductor products to current specifications in accordance with Intel's standard warranty, but reserves the right to make changes to any products and services at any time without notice. Intel assumes no responsibility or liability arising out of the application or use of any information, product, or service described herein except as expressly agreed to in writing by Intel. Intel customers are advised to obtain the latest version of device specifications before relying on any published information and before placing orders for products or services.</w:t>
      </w:r>
    </w:p>
    <w:p w14:paraId="0BA8DE37" w14:textId="77777777" w:rsidR="00E8634A" w:rsidRPr="002D351D" w:rsidRDefault="00E8634A" w:rsidP="00E8634A">
      <w:pPr>
        <w:pStyle w:val="Legal"/>
      </w:pPr>
      <w:r w:rsidRPr="002D351D">
        <w:t>*Other names and brands may be claimed as the property of others.</w:t>
      </w:r>
    </w:p>
    <w:p w14:paraId="6861AE28" w14:textId="77777777" w:rsidR="00882C3F" w:rsidRPr="002D351D" w:rsidRDefault="00E8634A" w:rsidP="000F7A58">
      <w:pPr>
        <w:pStyle w:val="Legal"/>
      </w:pPr>
      <w:r w:rsidRPr="002D351D">
        <w:t>Copyright © 20</w:t>
      </w:r>
      <w:r w:rsidR="00E3657B">
        <w:t>2</w:t>
      </w:r>
      <w:r w:rsidR="00E22DCF">
        <w:t>1</w:t>
      </w:r>
      <w:r w:rsidRPr="002D351D">
        <w:t>, Intel Corporation. All rights reserved.</w:t>
      </w:r>
    </w:p>
    <w:p w14:paraId="06632DFE" w14:textId="77777777" w:rsidR="000F7A58" w:rsidRPr="002D351D" w:rsidRDefault="000F7A58">
      <w:pPr>
        <w:spacing w:before="0"/>
        <w:jc w:val="left"/>
        <w:rPr>
          <w:rFonts w:cs="Arial"/>
          <w:color w:val="000000"/>
          <w:sz w:val="14"/>
          <w:szCs w:val="18"/>
        </w:rPr>
      </w:pPr>
      <w:r w:rsidRPr="002D351D">
        <w:br w:type="page"/>
      </w:r>
    </w:p>
    <w:p w14:paraId="25E82D9C" w14:textId="77777777" w:rsidR="00143401" w:rsidRPr="002D351D" w:rsidRDefault="00143401" w:rsidP="007532A7">
      <w:pPr>
        <w:pStyle w:val="HeadingTOC"/>
        <w:rPr>
          <w:i w:val="0"/>
        </w:rPr>
      </w:pPr>
      <w:r w:rsidRPr="002D351D">
        <w:rPr>
          <w:i w:val="0"/>
        </w:rPr>
        <w:lastRenderedPageBreak/>
        <w:t>Contents</w:t>
      </w:r>
    </w:p>
    <w:p w14:paraId="7116BAC5" w14:textId="56AF8A24" w:rsidR="00D21614" w:rsidRDefault="00165A0E">
      <w:pPr>
        <w:pStyle w:val="TOC1"/>
        <w:rPr>
          <w:rFonts w:asciiTheme="minorHAnsi" w:eastAsiaTheme="minorEastAsia" w:hAnsiTheme="minorHAnsi" w:cstheme="minorBidi"/>
          <w:b w:val="0"/>
          <w:noProof/>
          <w:color w:val="auto"/>
          <w:sz w:val="22"/>
          <w:szCs w:val="22"/>
        </w:rPr>
      </w:pPr>
      <w:r w:rsidRPr="002D351D">
        <w:fldChar w:fldCharType="begin"/>
      </w:r>
      <w:r w:rsidRPr="002D351D">
        <w:instrText xml:space="preserve"> TOC \o "3-3" \h \z \t "Heading 1,1,Heading 2,2,Heading 6,1,Heading 7,2,Heading 8,3,Heading 9,4,zHeading_1_Appendix,1,zHeading_2_Appendix,2,zHeading_3_Appendix,3" </w:instrText>
      </w:r>
      <w:r w:rsidRPr="002D351D">
        <w:fldChar w:fldCharType="separate"/>
      </w:r>
      <w:hyperlink w:anchor="_Toc75788897" w:history="1">
        <w:r w:rsidR="00D21614" w:rsidRPr="00A833CB">
          <w:rPr>
            <w:rStyle w:val="Hyperlink"/>
            <w:noProof/>
          </w:rPr>
          <w:t>1.0</w:t>
        </w:r>
        <w:r w:rsidR="00D21614">
          <w:rPr>
            <w:rFonts w:asciiTheme="minorHAnsi" w:eastAsiaTheme="minorEastAsia" w:hAnsiTheme="minorHAnsi" w:cstheme="minorBidi"/>
            <w:b w:val="0"/>
            <w:noProof/>
            <w:color w:val="auto"/>
            <w:sz w:val="22"/>
            <w:szCs w:val="22"/>
          </w:rPr>
          <w:tab/>
        </w:r>
        <w:r w:rsidR="00D21614" w:rsidRPr="00A833CB">
          <w:rPr>
            <w:rStyle w:val="Hyperlink"/>
            <w:noProof/>
          </w:rPr>
          <w:t>Introduction</w:t>
        </w:r>
        <w:r w:rsidR="00D21614">
          <w:rPr>
            <w:noProof/>
            <w:webHidden/>
          </w:rPr>
          <w:tab/>
        </w:r>
        <w:r w:rsidR="00D21614">
          <w:rPr>
            <w:noProof/>
            <w:webHidden/>
          </w:rPr>
          <w:fldChar w:fldCharType="begin"/>
        </w:r>
        <w:r w:rsidR="00D21614">
          <w:rPr>
            <w:noProof/>
            <w:webHidden/>
          </w:rPr>
          <w:instrText xml:space="preserve"> PAGEREF _Toc75788897 \h </w:instrText>
        </w:r>
        <w:r w:rsidR="00D21614">
          <w:rPr>
            <w:noProof/>
            <w:webHidden/>
          </w:rPr>
        </w:r>
        <w:r w:rsidR="00D21614">
          <w:rPr>
            <w:noProof/>
            <w:webHidden/>
          </w:rPr>
          <w:fldChar w:fldCharType="separate"/>
        </w:r>
        <w:r w:rsidR="00121985">
          <w:rPr>
            <w:noProof/>
            <w:webHidden/>
          </w:rPr>
          <w:t>3</w:t>
        </w:r>
        <w:r w:rsidR="00D21614">
          <w:rPr>
            <w:noProof/>
            <w:webHidden/>
          </w:rPr>
          <w:fldChar w:fldCharType="end"/>
        </w:r>
      </w:hyperlink>
    </w:p>
    <w:p w14:paraId="10081646" w14:textId="6E262211" w:rsidR="00D21614" w:rsidRDefault="00D21614">
      <w:pPr>
        <w:pStyle w:val="TOC2"/>
        <w:rPr>
          <w:rFonts w:asciiTheme="minorHAnsi" w:eastAsiaTheme="minorEastAsia" w:hAnsiTheme="minorHAnsi" w:cstheme="minorBidi"/>
          <w:noProof/>
          <w:color w:val="auto"/>
          <w:sz w:val="22"/>
          <w:szCs w:val="22"/>
        </w:rPr>
      </w:pPr>
      <w:hyperlink w:anchor="_Toc75788898" w:history="1">
        <w:r w:rsidRPr="00A833CB">
          <w:rPr>
            <w:rStyle w:val="Hyperlink"/>
            <w:noProof/>
          </w:rPr>
          <w:t>1.1</w:t>
        </w:r>
        <w:r>
          <w:rPr>
            <w:rFonts w:asciiTheme="minorHAnsi" w:eastAsiaTheme="minorEastAsia" w:hAnsiTheme="minorHAnsi" w:cstheme="minorBidi"/>
            <w:noProof/>
            <w:color w:val="auto"/>
            <w:sz w:val="22"/>
            <w:szCs w:val="22"/>
          </w:rPr>
          <w:tab/>
        </w:r>
        <w:r w:rsidRPr="00A833CB">
          <w:rPr>
            <w:rStyle w:val="Hyperlink"/>
            <w:noProof/>
          </w:rPr>
          <w:t>Prerequisites</w:t>
        </w:r>
        <w:r>
          <w:rPr>
            <w:noProof/>
            <w:webHidden/>
          </w:rPr>
          <w:tab/>
        </w:r>
        <w:r>
          <w:rPr>
            <w:noProof/>
            <w:webHidden/>
          </w:rPr>
          <w:fldChar w:fldCharType="begin"/>
        </w:r>
        <w:r>
          <w:rPr>
            <w:noProof/>
            <w:webHidden/>
          </w:rPr>
          <w:instrText xml:space="preserve"> PAGEREF _Toc75788898 \h </w:instrText>
        </w:r>
        <w:r>
          <w:rPr>
            <w:noProof/>
            <w:webHidden/>
          </w:rPr>
        </w:r>
        <w:r>
          <w:rPr>
            <w:noProof/>
            <w:webHidden/>
          </w:rPr>
          <w:fldChar w:fldCharType="separate"/>
        </w:r>
        <w:r w:rsidR="00121985">
          <w:rPr>
            <w:noProof/>
            <w:webHidden/>
          </w:rPr>
          <w:t>3</w:t>
        </w:r>
        <w:r>
          <w:rPr>
            <w:noProof/>
            <w:webHidden/>
          </w:rPr>
          <w:fldChar w:fldCharType="end"/>
        </w:r>
      </w:hyperlink>
    </w:p>
    <w:p w14:paraId="214B34E7" w14:textId="3BA2F64E" w:rsidR="00D21614" w:rsidRDefault="00D21614">
      <w:pPr>
        <w:pStyle w:val="TOC2"/>
        <w:rPr>
          <w:rFonts w:asciiTheme="minorHAnsi" w:eastAsiaTheme="minorEastAsia" w:hAnsiTheme="minorHAnsi" w:cstheme="minorBidi"/>
          <w:noProof/>
          <w:color w:val="auto"/>
          <w:sz w:val="22"/>
          <w:szCs w:val="22"/>
        </w:rPr>
      </w:pPr>
      <w:hyperlink w:anchor="_Toc75788899" w:history="1">
        <w:r w:rsidRPr="00A833CB">
          <w:rPr>
            <w:rStyle w:val="Hyperlink"/>
            <w:noProof/>
          </w:rPr>
          <w:t>1.2</w:t>
        </w:r>
        <w:r>
          <w:rPr>
            <w:rFonts w:asciiTheme="minorHAnsi" w:eastAsiaTheme="minorEastAsia" w:hAnsiTheme="minorHAnsi" w:cstheme="minorBidi"/>
            <w:noProof/>
            <w:color w:val="auto"/>
            <w:sz w:val="22"/>
            <w:szCs w:val="22"/>
          </w:rPr>
          <w:tab/>
        </w:r>
        <w:r w:rsidRPr="00A833CB">
          <w:rPr>
            <w:rStyle w:val="Hyperlink"/>
            <w:noProof/>
          </w:rPr>
          <w:t>Reference Documents</w:t>
        </w:r>
        <w:r>
          <w:rPr>
            <w:noProof/>
            <w:webHidden/>
          </w:rPr>
          <w:tab/>
        </w:r>
        <w:r>
          <w:rPr>
            <w:noProof/>
            <w:webHidden/>
          </w:rPr>
          <w:fldChar w:fldCharType="begin"/>
        </w:r>
        <w:r>
          <w:rPr>
            <w:noProof/>
            <w:webHidden/>
          </w:rPr>
          <w:instrText xml:space="preserve"> PAGEREF _Toc75788899 \h </w:instrText>
        </w:r>
        <w:r>
          <w:rPr>
            <w:noProof/>
            <w:webHidden/>
          </w:rPr>
        </w:r>
        <w:r>
          <w:rPr>
            <w:noProof/>
            <w:webHidden/>
          </w:rPr>
          <w:fldChar w:fldCharType="separate"/>
        </w:r>
        <w:r w:rsidR="00121985">
          <w:rPr>
            <w:noProof/>
            <w:webHidden/>
          </w:rPr>
          <w:t>3</w:t>
        </w:r>
        <w:r>
          <w:rPr>
            <w:noProof/>
            <w:webHidden/>
          </w:rPr>
          <w:fldChar w:fldCharType="end"/>
        </w:r>
      </w:hyperlink>
    </w:p>
    <w:p w14:paraId="5D39419B" w14:textId="42478C53" w:rsidR="00D21614" w:rsidRDefault="00D21614">
      <w:pPr>
        <w:pStyle w:val="TOC1"/>
        <w:rPr>
          <w:rFonts w:asciiTheme="minorHAnsi" w:eastAsiaTheme="minorEastAsia" w:hAnsiTheme="minorHAnsi" w:cstheme="minorBidi"/>
          <w:b w:val="0"/>
          <w:noProof/>
          <w:color w:val="auto"/>
          <w:sz w:val="22"/>
          <w:szCs w:val="22"/>
        </w:rPr>
      </w:pPr>
      <w:hyperlink w:anchor="_Toc75788900" w:history="1">
        <w:r w:rsidRPr="00A833CB">
          <w:rPr>
            <w:rStyle w:val="Hyperlink"/>
            <w:noProof/>
          </w:rPr>
          <w:t>2.0</w:t>
        </w:r>
        <w:r>
          <w:rPr>
            <w:rFonts w:asciiTheme="minorHAnsi" w:eastAsiaTheme="minorEastAsia" w:hAnsiTheme="minorHAnsi" w:cstheme="minorBidi"/>
            <w:b w:val="0"/>
            <w:noProof/>
            <w:color w:val="auto"/>
            <w:sz w:val="22"/>
            <w:szCs w:val="22"/>
          </w:rPr>
          <w:tab/>
        </w:r>
        <w:r w:rsidRPr="00A833CB">
          <w:rPr>
            <w:rStyle w:val="Hyperlink"/>
            <w:noProof/>
          </w:rPr>
          <w:t>Lab Guide</w:t>
        </w:r>
        <w:r>
          <w:rPr>
            <w:noProof/>
            <w:webHidden/>
          </w:rPr>
          <w:tab/>
        </w:r>
        <w:r>
          <w:rPr>
            <w:noProof/>
            <w:webHidden/>
          </w:rPr>
          <w:fldChar w:fldCharType="begin"/>
        </w:r>
        <w:r>
          <w:rPr>
            <w:noProof/>
            <w:webHidden/>
          </w:rPr>
          <w:instrText xml:space="preserve"> PAGEREF _Toc75788900 \h </w:instrText>
        </w:r>
        <w:r>
          <w:rPr>
            <w:noProof/>
            <w:webHidden/>
          </w:rPr>
        </w:r>
        <w:r>
          <w:rPr>
            <w:noProof/>
            <w:webHidden/>
          </w:rPr>
          <w:fldChar w:fldCharType="separate"/>
        </w:r>
        <w:r w:rsidR="00121985">
          <w:rPr>
            <w:noProof/>
            <w:webHidden/>
          </w:rPr>
          <w:t>4</w:t>
        </w:r>
        <w:r>
          <w:rPr>
            <w:noProof/>
            <w:webHidden/>
          </w:rPr>
          <w:fldChar w:fldCharType="end"/>
        </w:r>
      </w:hyperlink>
    </w:p>
    <w:p w14:paraId="7896C048" w14:textId="03EC9C85" w:rsidR="00D21614" w:rsidRDefault="00D21614">
      <w:pPr>
        <w:pStyle w:val="TOC1"/>
        <w:rPr>
          <w:rFonts w:asciiTheme="minorHAnsi" w:eastAsiaTheme="minorEastAsia" w:hAnsiTheme="minorHAnsi" w:cstheme="minorBidi"/>
          <w:b w:val="0"/>
          <w:noProof/>
          <w:color w:val="auto"/>
          <w:sz w:val="22"/>
          <w:szCs w:val="22"/>
        </w:rPr>
      </w:pPr>
      <w:hyperlink w:anchor="_Toc75788901" w:history="1">
        <w:r w:rsidRPr="00A833CB">
          <w:rPr>
            <w:rStyle w:val="Hyperlink"/>
            <w:noProof/>
          </w:rPr>
          <w:t>3.0</w:t>
        </w:r>
        <w:r>
          <w:rPr>
            <w:rFonts w:asciiTheme="minorHAnsi" w:eastAsiaTheme="minorEastAsia" w:hAnsiTheme="minorHAnsi" w:cstheme="minorBidi"/>
            <w:b w:val="0"/>
            <w:noProof/>
            <w:color w:val="auto"/>
            <w:sz w:val="22"/>
            <w:szCs w:val="22"/>
          </w:rPr>
          <w:tab/>
        </w:r>
        <w:r w:rsidRPr="00A833CB">
          <w:rPr>
            <w:rStyle w:val="Hyperlink"/>
            <w:noProof/>
          </w:rPr>
          <w:t>Top Level Schematic</w:t>
        </w:r>
        <w:r>
          <w:rPr>
            <w:noProof/>
            <w:webHidden/>
          </w:rPr>
          <w:tab/>
        </w:r>
        <w:r>
          <w:rPr>
            <w:noProof/>
            <w:webHidden/>
          </w:rPr>
          <w:fldChar w:fldCharType="begin"/>
        </w:r>
        <w:r>
          <w:rPr>
            <w:noProof/>
            <w:webHidden/>
          </w:rPr>
          <w:instrText xml:space="preserve"> PAGEREF _Toc75788901 \h </w:instrText>
        </w:r>
        <w:r>
          <w:rPr>
            <w:noProof/>
            <w:webHidden/>
          </w:rPr>
        </w:r>
        <w:r>
          <w:rPr>
            <w:noProof/>
            <w:webHidden/>
          </w:rPr>
          <w:fldChar w:fldCharType="separate"/>
        </w:r>
        <w:r w:rsidR="00121985">
          <w:rPr>
            <w:noProof/>
            <w:webHidden/>
          </w:rPr>
          <w:t>8</w:t>
        </w:r>
        <w:r>
          <w:rPr>
            <w:noProof/>
            <w:webHidden/>
          </w:rPr>
          <w:fldChar w:fldCharType="end"/>
        </w:r>
      </w:hyperlink>
    </w:p>
    <w:p w14:paraId="4A5B765A" w14:textId="75823A8E" w:rsidR="00D21614" w:rsidRDefault="00D21614">
      <w:pPr>
        <w:pStyle w:val="TOC1"/>
        <w:rPr>
          <w:rFonts w:asciiTheme="minorHAnsi" w:eastAsiaTheme="minorEastAsia" w:hAnsiTheme="minorHAnsi" w:cstheme="minorBidi"/>
          <w:b w:val="0"/>
          <w:noProof/>
          <w:color w:val="auto"/>
          <w:sz w:val="22"/>
          <w:szCs w:val="22"/>
        </w:rPr>
      </w:pPr>
      <w:hyperlink w:anchor="_Toc75788902" w:history="1">
        <w:r w:rsidRPr="00A833CB">
          <w:rPr>
            <w:rStyle w:val="Hyperlink"/>
            <w:noProof/>
          </w:rPr>
          <w:t>4.0</w:t>
        </w:r>
        <w:r>
          <w:rPr>
            <w:rFonts w:asciiTheme="minorHAnsi" w:eastAsiaTheme="minorEastAsia" w:hAnsiTheme="minorHAnsi" w:cstheme="minorBidi"/>
            <w:b w:val="0"/>
            <w:noProof/>
            <w:color w:val="auto"/>
            <w:sz w:val="22"/>
            <w:szCs w:val="22"/>
          </w:rPr>
          <w:tab/>
        </w:r>
        <w:r w:rsidRPr="00A833CB">
          <w:rPr>
            <w:rStyle w:val="Hyperlink"/>
            <w:noProof/>
          </w:rPr>
          <w:t>Document Revision History</w:t>
        </w:r>
        <w:r>
          <w:rPr>
            <w:noProof/>
            <w:webHidden/>
          </w:rPr>
          <w:tab/>
        </w:r>
        <w:r>
          <w:rPr>
            <w:noProof/>
            <w:webHidden/>
          </w:rPr>
          <w:fldChar w:fldCharType="begin"/>
        </w:r>
        <w:r>
          <w:rPr>
            <w:noProof/>
            <w:webHidden/>
          </w:rPr>
          <w:instrText xml:space="preserve"> PAGEREF _Toc75788902 \h </w:instrText>
        </w:r>
        <w:r>
          <w:rPr>
            <w:noProof/>
            <w:webHidden/>
          </w:rPr>
        </w:r>
        <w:r>
          <w:rPr>
            <w:noProof/>
            <w:webHidden/>
          </w:rPr>
          <w:fldChar w:fldCharType="separate"/>
        </w:r>
        <w:r w:rsidR="00121985">
          <w:rPr>
            <w:noProof/>
            <w:webHidden/>
          </w:rPr>
          <w:t>9</w:t>
        </w:r>
        <w:r>
          <w:rPr>
            <w:noProof/>
            <w:webHidden/>
          </w:rPr>
          <w:fldChar w:fldCharType="end"/>
        </w:r>
      </w:hyperlink>
    </w:p>
    <w:p w14:paraId="51F2596F" w14:textId="31D83FA0" w:rsidR="00A322D1" w:rsidRPr="002D351D" w:rsidRDefault="00165A0E" w:rsidP="00A322D1">
      <w:r w:rsidRPr="002D351D">
        <w:rPr>
          <w:color w:val="000000"/>
        </w:rPr>
        <w:fldChar w:fldCharType="end"/>
      </w:r>
    </w:p>
    <w:p w14:paraId="595DD79B" w14:textId="77777777" w:rsidR="00A322D1" w:rsidRPr="002D351D" w:rsidRDefault="00A322D1" w:rsidP="00A322D1"/>
    <w:p w14:paraId="4E5DFFB1" w14:textId="6296FA40" w:rsidR="00165A0E" w:rsidRPr="002D351D" w:rsidRDefault="00165A0E" w:rsidP="00ED2EEE">
      <w:pPr>
        <w:spacing w:before="0"/>
        <w:jc w:val="left"/>
      </w:pPr>
      <w:r w:rsidRPr="002D351D">
        <w:br w:type="page"/>
      </w:r>
      <w:bookmarkStart w:id="5" w:name="_Toc428761831"/>
      <w:bookmarkStart w:id="6" w:name="_Toc431308718"/>
      <w:bookmarkEnd w:id="0"/>
      <w:bookmarkEnd w:id="1"/>
      <w:bookmarkEnd w:id="2"/>
    </w:p>
    <w:p w14:paraId="07270A69" w14:textId="77777777" w:rsidR="00165A0E" w:rsidRPr="002D351D" w:rsidRDefault="00165A0E" w:rsidP="00165A0E">
      <w:pPr>
        <w:jc w:val="center"/>
        <w:sectPr w:rsidR="00165A0E" w:rsidRPr="002D351D" w:rsidSect="001C0F61">
          <w:headerReference w:type="even" r:id="rId12"/>
          <w:headerReference w:type="default" r:id="rId13"/>
          <w:footerReference w:type="even" r:id="rId14"/>
          <w:footerReference w:type="default" r:id="rId15"/>
          <w:headerReference w:type="first" r:id="rId16"/>
          <w:footerReference w:type="first" r:id="rId17"/>
          <w:pgSz w:w="12240" w:h="15840" w:code="1"/>
          <w:pgMar w:top="1960" w:right="1520" w:bottom="1800" w:left="2820" w:header="840" w:footer="720" w:gutter="0"/>
          <w:cols w:space="720"/>
          <w:titlePg/>
          <w:docGrid w:linePitch="245"/>
        </w:sectPr>
      </w:pPr>
    </w:p>
    <w:p w14:paraId="7FC72134" w14:textId="77777777" w:rsidR="002C2E48" w:rsidRPr="002D351D" w:rsidRDefault="002C2E48" w:rsidP="002D351D">
      <w:pPr>
        <w:pStyle w:val="Heading1"/>
      </w:pPr>
      <w:bookmarkStart w:id="7" w:name="_Toc411413866"/>
      <w:bookmarkStart w:id="8" w:name="_Toc411430830"/>
      <w:bookmarkStart w:id="9" w:name="_Toc112736946"/>
      <w:bookmarkStart w:id="10" w:name="_Toc125788471"/>
      <w:bookmarkStart w:id="11" w:name="_Toc411413856"/>
      <w:bookmarkStart w:id="12" w:name="_Toc411430817"/>
      <w:bookmarkStart w:id="13" w:name="_Toc536190037"/>
      <w:bookmarkStart w:id="14" w:name="_Toc2193521"/>
      <w:bookmarkStart w:id="15" w:name="_Toc2947514"/>
      <w:bookmarkStart w:id="16" w:name="_Hlk535502392"/>
      <w:bookmarkStart w:id="17" w:name="_Toc75788897"/>
      <w:bookmarkEnd w:id="5"/>
      <w:bookmarkEnd w:id="6"/>
      <w:bookmarkEnd w:id="7"/>
      <w:bookmarkEnd w:id="8"/>
      <w:r w:rsidRPr="002D351D">
        <w:lastRenderedPageBreak/>
        <w:t>Introduction</w:t>
      </w:r>
      <w:bookmarkEnd w:id="9"/>
      <w:bookmarkEnd w:id="10"/>
      <w:bookmarkEnd w:id="11"/>
      <w:bookmarkEnd w:id="12"/>
      <w:bookmarkEnd w:id="13"/>
      <w:bookmarkEnd w:id="14"/>
      <w:bookmarkEnd w:id="15"/>
      <w:bookmarkEnd w:id="17"/>
    </w:p>
    <w:p w14:paraId="02E8B5A0" w14:textId="7F464671" w:rsidR="002C2E48" w:rsidRDefault="00834AE0" w:rsidP="002D351D">
      <w:pPr>
        <w:pStyle w:val="Heading2"/>
      </w:pPr>
      <w:bookmarkStart w:id="18" w:name="_Toc75788898"/>
      <w:r>
        <w:t>Prerequisites</w:t>
      </w:r>
      <w:bookmarkEnd w:id="18"/>
    </w:p>
    <w:p w14:paraId="4609645F" w14:textId="443A6898" w:rsidR="00CB53CC" w:rsidRDefault="00CB53CC" w:rsidP="00CB53CC">
      <w:pPr>
        <w:pStyle w:val="Body"/>
        <w:numPr>
          <w:ilvl w:val="0"/>
          <w:numId w:val="32"/>
        </w:numPr>
      </w:pPr>
      <w:r>
        <w:t>Completion of Introduction to Intel FPGAs and Quartus Software course</w:t>
      </w:r>
    </w:p>
    <w:p w14:paraId="644C0800" w14:textId="0ECB731B" w:rsidR="00882DA9" w:rsidRDefault="00882DA9" w:rsidP="00882DA9">
      <w:pPr>
        <w:pStyle w:val="Body"/>
        <w:numPr>
          <w:ilvl w:val="1"/>
          <w:numId w:val="32"/>
        </w:numPr>
      </w:pPr>
      <w:r>
        <w:t xml:space="preserve">Link to self-guided course: </w:t>
      </w:r>
      <w:hyperlink r:id="rId18" w:history="1">
        <w:r w:rsidRPr="00E009C7">
          <w:rPr>
            <w:rStyle w:val="Hyperlink"/>
            <w:sz w:val="20"/>
            <w:szCs w:val="20"/>
          </w:rPr>
          <w:t>OUWINTRO</w:t>
        </w:r>
      </w:hyperlink>
    </w:p>
    <w:p w14:paraId="2E0B9B0A" w14:textId="73C02555" w:rsidR="00B033FC" w:rsidRPr="00B033FC" w:rsidRDefault="00B033FC" w:rsidP="00B033FC">
      <w:pPr>
        <w:pStyle w:val="Body"/>
        <w:numPr>
          <w:ilvl w:val="1"/>
          <w:numId w:val="32"/>
        </w:numPr>
        <w:rPr>
          <w:bCs/>
          <w:sz w:val="16"/>
          <w:szCs w:val="16"/>
        </w:rPr>
      </w:pPr>
      <w:r w:rsidRPr="00B033FC">
        <w:rPr>
          <w:bCs/>
          <w:color w:val="auto"/>
        </w:rPr>
        <w:t>This lab will begin from a completed version of your Knight Rider project from the last section of OUWINTRO. Please complete that lab before doing this one.</w:t>
      </w:r>
    </w:p>
    <w:p w14:paraId="0FCB7922" w14:textId="74A31616" w:rsidR="00CB53CC" w:rsidRPr="00CB53CC" w:rsidRDefault="00042937" w:rsidP="00042937">
      <w:pPr>
        <w:pStyle w:val="Body"/>
        <w:numPr>
          <w:ilvl w:val="0"/>
          <w:numId w:val="32"/>
        </w:numPr>
      </w:pPr>
      <w:r>
        <w:t>Basic knowledge of Verilog and digital design</w:t>
      </w:r>
    </w:p>
    <w:p w14:paraId="0B827D67" w14:textId="77777777" w:rsidR="002C2E48" w:rsidRPr="002D351D" w:rsidRDefault="002C2E48" w:rsidP="002D351D">
      <w:pPr>
        <w:pStyle w:val="Heading2"/>
      </w:pPr>
      <w:bookmarkStart w:id="19" w:name="_Toc112736948"/>
      <w:bookmarkStart w:id="20" w:name="_Toc125788473"/>
      <w:bookmarkStart w:id="21" w:name="_Toc411413858"/>
      <w:bookmarkStart w:id="22" w:name="_Toc411430819"/>
      <w:bookmarkStart w:id="23" w:name="_Toc536190039"/>
      <w:bookmarkStart w:id="24" w:name="_Toc2193523"/>
      <w:bookmarkStart w:id="25" w:name="_Toc2947516"/>
      <w:bookmarkStart w:id="26" w:name="_Toc75788899"/>
      <w:bookmarkEnd w:id="16"/>
      <w:r w:rsidRPr="002D351D">
        <w:t>Reference Documents</w:t>
      </w:r>
      <w:bookmarkEnd w:id="19"/>
      <w:bookmarkEnd w:id="20"/>
      <w:bookmarkEnd w:id="21"/>
      <w:bookmarkEnd w:id="22"/>
      <w:bookmarkEnd w:id="23"/>
      <w:bookmarkEnd w:id="24"/>
      <w:bookmarkEnd w:id="25"/>
      <w:bookmarkEnd w:id="26"/>
    </w:p>
    <w:p w14:paraId="281180BB" w14:textId="12BBC413" w:rsidR="002C2E48" w:rsidRPr="002D351D" w:rsidRDefault="002C2E48" w:rsidP="00D97B1A">
      <w:pPr>
        <w:pStyle w:val="Caption"/>
      </w:pPr>
      <w:bookmarkStart w:id="27" w:name="_Toc536190052"/>
      <w:bookmarkStart w:id="28" w:name="_Toc2193536"/>
      <w:bookmarkStart w:id="29" w:name="_Toc2947526"/>
      <w:bookmarkStart w:id="30" w:name="_Toc33006165"/>
      <w:r w:rsidRPr="002D351D">
        <w:t>Table </w:t>
      </w:r>
      <w:r w:rsidR="00F3059B" w:rsidRPr="002D351D">
        <w:rPr>
          <w:noProof/>
        </w:rPr>
        <w:fldChar w:fldCharType="begin"/>
      </w:r>
      <w:r w:rsidR="00F3059B" w:rsidRPr="002D351D">
        <w:rPr>
          <w:noProof/>
        </w:rPr>
        <w:instrText xml:space="preserve"> STYLEREF 1 \s </w:instrText>
      </w:r>
      <w:r w:rsidR="00F3059B" w:rsidRPr="002D351D">
        <w:rPr>
          <w:noProof/>
        </w:rPr>
        <w:fldChar w:fldCharType="separate"/>
      </w:r>
      <w:r w:rsidR="00121985">
        <w:rPr>
          <w:noProof/>
        </w:rPr>
        <w:t>1</w:t>
      </w:r>
      <w:r w:rsidR="00F3059B" w:rsidRPr="002D351D">
        <w:rPr>
          <w:noProof/>
        </w:rPr>
        <w:fldChar w:fldCharType="end"/>
      </w:r>
      <w:r w:rsidRPr="002D351D">
        <w:noBreakHyphen/>
      </w:r>
      <w:r w:rsidR="00F3059B" w:rsidRPr="002D351D">
        <w:rPr>
          <w:noProof/>
        </w:rPr>
        <w:fldChar w:fldCharType="begin"/>
      </w:r>
      <w:r w:rsidR="00F3059B" w:rsidRPr="002D351D">
        <w:rPr>
          <w:noProof/>
        </w:rPr>
        <w:instrText xml:space="preserve"> SEQ Table \* ARABIC \s 1 </w:instrText>
      </w:r>
      <w:r w:rsidR="00F3059B" w:rsidRPr="002D351D">
        <w:rPr>
          <w:noProof/>
        </w:rPr>
        <w:fldChar w:fldCharType="separate"/>
      </w:r>
      <w:r w:rsidR="00121985">
        <w:rPr>
          <w:noProof/>
        </w:rPr>
        <w:t>1</w:t>
      </w:r>
      <w:r w:rsidR="00F3059B" w:rsidRPr="002D351D">
        <w:rPr>
          <w:noProof/>
        </w:rPr>
        <w:fldChar w:fldCharType="end"/>
      </w:r>
      <w:r w:rsidRPr="002D351D">
        <w:t xml:space="preserve">. </w:t>
      </w:r>
      <w:r w:rsidRPr="002D351D">
        <w:tab/>
        <w:t>Reference Documents</w:t>
      </w:r>
      <w:bookmarkEnd w:id="27"/>
      <w:bookmarkEnd w:id="28"/>
      <w:bookmarkEnd w:id="29"/>
      <w:bookmarkEnd w:id="30"/>
    </w:p>
    <w:tbl>
      <w:tblPr>
        <w:tblStyle w:val="TableGridLight"/>
        <w:tblW w:w="4913" w:type="pct"/>
        <w:tblLayout w:type="fixed"/>
        <w:tblLook w:val="0000" w:firstRow="0" w:lastRow="0" w:firstColumn="0" w:lastColumn="0" w:noHBand="0" w:noVBand="0"/>
      </w:tblPr>
      <w:tblGrid>
        <w:gridCol w:w="6155"/>
        <w:gridCol w:w="1598"/>
      </w:tblGrid>
      <w:tr w:rsidR="002C2E48" w:rsidRPr="002D351D" w14:paraId="722430DC" w14:textId="77777777" w:rsidTr="006C231A">
        <w:tc>
          <w:tcPr>
            <w:tcW w:w="6155" w:type="dxa"/>
          </w:tcPr>
          <w:p w14:paraId="42845522" w14:textId="77777777" w:rsidR="002C2E48" w:rsidRPr="002D351D" w:rsidRDefault="002C2E48" w:rsidP="006C231A">
            <w:pPr>
              <w:pStyle w:val="CellHeadingCenter"/>
            </w:pPr>
            <w:r w:rsidRPr="002D351D">
              <w:t>Document</w:t>
            </w:r>
          </w:p>
        </w:tc>
        <w:tc>
          <w:tcPr>
            <w:tcW w:w="1598" w:type="dxa"/>
          </w:tcPr>
          <w:p w14:paraId="69C2D2F7" w14:textId="77777777" w:rsidR="002C2E48" w:rsidRPr="002D351D" w:rsidRDefault="002C2E48" w:rsidP="006C231A">
            <w:pPr>
              <w:pStyle w:val="CellHeadingCenter"/>
            </w:pPr>
            <w:r w:rsidRPr="002D351D">
              <w:t>Document</w:t>
            </w:r>
            <w:r w:rsidRPr="002D351D">
              <w:br/>
              <w:t>No./Location</w:t>
            </w:r>
          </w:p>
        </w:tc>
      </w:tr>
      <w:tr w:rsidR="002C2E48" w:rsidRPr="002D351D" w14:paraId="5E1EAA69" w14:textId="77777777" w:rsidTr="006C231A">
        <w:tc>
          <w:tcPr>
            <w:tcW w:w="6155" w:type="dxa"/>
          </w:tcPr>
          <w:p w14:paraId="71734DAC" w14:textId="2736F456" w:rsidR="002C2E48" w:rsidRPr="002D351D" w:rsidRDefault="009C08DA" w:rsidP="006C231A">
            <w:pPr>
              <w:pStyle w:val="CellBodyLeft"/>
            </w:pPr>
            <w:r>
              <w:t>Knight Rider starter file</w:t>
            </w:r>
          </w:p>
        </w:tc>
        <w:tc>
          <w:tcPr>
            <w:tcW w:w="1598" w:type="dxa"/>
          </w:tcPr>
          <w:p w14:paraId="6F77B319" w14:textId="77777777" w:rsidR="002C2E48" w:rsidRPr="002D351D" w:rsidRDefault="002C2E48" w:rsidP="006C231A">
            <w:pPr>
              <w:pStyle w:val="CellBodyLeft"/>
            </w:pPr>
          </w:p>
        </w:tc>
      </w:tr>
    </w:tbl>
    <w:p w14:paraId="597C6060" w14:textId="050B5857" w:rsidR="002C2E48" w:rsidRPr="002D351D" w:rsidRDefault="00725C51" w:rsidP="00725C51">
      <w:pPr>
        <w:pStyle w:val="Heading1"/>
      </w:pPr>
      <w:bookmarkStart w:id="31" w:name="_Toc112736949"/>
      <w:bookmarkStart w:id="32" w:name="_Toc125788474"/>
      <w:bookmarkStart w:id="33" w:name="_Toc75788900"/>
      <w:r>
        <w:lastRenderedPageBreak/>
        <w:t>Lab Guide</w:t>
      </w:r>
      <w:bookmarkEnd w:id="33"/>
    </w:p>
    <w:p w14:paraId="4B3F9815" w14:textId="0D53962A" w:rsidR="00E42538" w:rsidRPr="00E42538" w:rsidRDefault="00E42538" w:rsidP="00E42538">
      <w:pPr>
        <w:rPr>
          <w:color w:val="000000"/>
        </w:rPr>
      </w:pPr>
      <w:r w:rsidRPr="00E42538">
        <w:rPr>
          <w:color w:val="000000"/>
        </w:rPr>
        <w:t xml:space="preserve">Now that you have completed the Knight Rider LED sequencing circuit on the DE10-Lite development kit, next we will use a powerful debug/bring-up technique to allow you to make parameter changes to the Verilog code. Specifically, you might have taken a few iterations to derive the parameter COUNTER_SIZE parameter to come up with the proper clock frequency for the LEDs to change at approximately 10Hz, which makes the LEDs stay on for approximately 1/10 of a second. Each time you change the value of COUNTER_SIZE, you spend 1-2 minutes recompiling your code and downloading the programming image (.sof file) to the DE10-Lite kit. We will investigate new means to tune the value of COUNTER_SIZE so that you can quickly change </w:t>
      </w:r>
      <w:r w:rsidR="00A11A59" w:rsidRPr="00E42538">
        <w:rPr>
          <w:color w:val="000000"/>
        </w:rPr>
        <w:t>its</w:t>
      </w:r>
      <w:r w:rsidRPr="00E42538">
        <w:rPr>
          <w:color w:val="000000"/>
        </w:rPr>
        <w:t xml:space="preserve"> value without recompiling your design.</w:t>
      </w:r>
    </w:p>
    <w:p w14:paraId="61BA30A6" w14:textId="77777777" w:rsidR="00E42538" w:rsidRPr="00E42538" w:rsidRDefault="00E42538" w:rsidP="00E42538">
      <w:pPr>
        <w:rPr>
          <w:color w:val="000000"/>
        </w:rPr>
      </w:pPr>
    </w:p>
    <w:p w14:paraId="3EE93409" w14:textId="77777777" w:rsidR="00E42538" w:rsidRPr="00E42538" w:rsidRDefault="00E42538" w:rsidP="00E42538">
      <w:pPr>
        <w:rPr>
          <w:color w:val="000000"/>
        </w:rPr>
      </w:pPr>
      <w:r w:rsidRPr="00E42538">
        <w:rPr>
          <w:color w:val="000000"/>
        </w:rPr>
        <w:t>One method to change the value of the clock divider output clock would be wire up the select signal to switches on the DE10-Lite board instead of hard wiring it to your calculated value. However, a more elegant way to introduce programmability into this circuit is to add a Read-Only Memory (ROM) block to your design and change the values of the ROM with a tool that is called the In-System Memory Content editor. After loading the image, you will now be able to change the values of the ROM through a user interface and watch the LEDs sequence at different rates through simple edits of the ROM values without recompiling your design.</w:t>
      </w:r>
    </w:p>
    <w:p w14:paraId="1BB992EC" w14:textId="2EEF32D1" w:rsidR="00757ED0" w:rsidRDefault="00757ED0" w:rsidP="00757ED0"/>
    <w:p w14:paraId="3946295F" w14:textId="77777777" w:rsidR="00757ED0" w:rsidRDefault="00757ED0" w:rsidP="00757ED0">
      <w:r>
        <w:t>Launch the ROM editor from the IP Catalog:</w:t>
      </w:r>
    </w:p>
    <w:p w14:paraId="53ADFFD8" w14:textId="77777777" w:rsidR="00757ED0" w:rsidRDefault="00757ED0" w:rsidP="00757ED0">
      <w:r w:rsidRPr="00940878">
        <w:rPr>
          <w:noProof/>
        </w:rPr>
        <w:drawing>
          <wp:inline distT="0" distB="0" distL="0" distR="0" wp14:anchorId="5290B121" wp14:editId="47925DEB">
            <wp:extent cx="2009503" cy="2476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6356" cy="2497270"/>
                    </a:xfrm>
                    <a:prstGeom prst="rect">
                      <a:avLst/>
                    </a:prstGeom>
                  </pic:spPr>
                </pic:pic>
              </a:graphicData>
            </a:graphic>
          </wp:inline>
        </w:drawing>
      </w:r>
    </w:p>
    <w:p w14:paraId="3EB8E7FD" w14:textId="05C06E35" w:rsidR="009558FE" w:rsidRPr="009558FE" w:rsidRDefault="00757ED0" w:rsidP="00757ED0">
      <w:r>
        <w:lastRenderedPageBreak/>
        <w:t>Enter ROM in the search field. Select 1-Port ROM. Make the name of the new IP block ROM. Edit the fields so you can make the smallest ROM possible to hold a single word that you can store the values of the COUNTER_SIZE parameter. Use Auto / Single Clock defaults. Hit next and select the simplest configuration that will meet your needs. Hit next and enter a file name to store the ROM contents (</w:t>
      </w:r>
      <w:r w:rsidR="00A11A59">
        <w:t>e.g.</w:t>
      </w:r>
      <w:r>
        <w:t xml:space="preserve"> clock_divider_tap.mif). Select Allow In-System Content Editor box – you will use this feature. Hit next with defaults. In the last configuration panel </w:t>
      </w:r>
      <w:r w:rsidRPr="00444D08">
        <w:rPr>
          <w:b/>
          <w:bCs/>
        </w:rPr>
        <w:t>select Instantiation Template</w:t>
      </w:r>
      <w:r>
        <w:t xml:space="preserve"> and hit finish.</w:t>
      </w:r>
    </w:p>
    <w:p w14:paraId="60094C48" w14:textId="4CD266A7" w:rsidR="009558FE" w:rsidRDefault="009558FE" w:rsidP="00757ED0">
      <w:r>
        <w:rPr>
          <w:rFonts w:ascii="Arial" w:hAnsi="Arial" w:cs="Arial"/>
          <w:noProof/>
          <w:color w:val="000000"/>
        </w:rPr>
        <w:drawing>
          <wp:inline distT="0" distB="0" distL="0" distR="0" wp14:anchorId="55FE124C" wp14:editId="407966BB">
            <wp:extent cx="4808220" cy="32689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r:link="rId21">
                      <a:extLst>
                        <a:ext uri="{28A0092B-C50C-407E-A947-70E740481C1C}">
                          <a14:useLocalDpi xmlns:a14="http://schemas.microsoft.com/office/drawing/2010/main" val="0"/>
                        </a:ext>
                      </a:extLst>
                    </a:blip>
                    <a:srcRect l="1671" t="1678" r="2480" b="32876"/>
                    <a:stretch/>
                  </pic:blipFill>
                  <pic:spPr bwMode="auto">
                    <a:xfrm>
                      <a:off x="0" y="0"/>
                      <a:ext cx="4808220" cy="3268980"/>
                    </a:xfrm>
                    <a:prstGeom prst="rect">
                      <a:avLst/>
                    </a:prstGeom>
                    <a:noFill/>
                    <a:ln>
                      <a:noFill/>
                    </a:ln>
                    <a:extLst>
                      <a:ext uri="{53640926-AAD7-44D8-BBD7-CCE9431645EC}">
                        <a14:shadowObscured xmlns:a14="http://schemas.microsoft.com/office/drawing/2010/main"/>
                      </a:ext>
                    </a:extLst>
                  </pic:spPr>
                </pic:pic>
              </a:graphicData>
            </a:graphic>
          </wp:inline>
        </w:drawing>
      </w:r>
    </w:p>
    <w:p w14:paraId="1EA729FB" w14:textId="080F9284" w:rsidR="00757ED0" w:rsidRDefault="009558FE" w:rsidP="00757ED0">
      <w:r>
        <w:t xml:space="preserve">Note you will need a .mif file. Set the name of the MIF file in the ROM IP editor. </w:t>
      </w:r>
      <w:r w:rsidR="00757ED0">
        <w:t xml:space="preserve">The quickest for a new MIF file: File </w:t>
      </w:r>
      <w:r w:rsidR="00757ED0">
        <w:sym w:font="Wingdings" w:char="F0E0"/>
      </w:r>
      <w:r w:rsidR="00757ED0">
        <w:t xml:space="preserve"> Memory Initialization File. This will create a memory initialization file. Enter the depth and width of the ROM that you constructed in the memory editor. Make sure you name the MIF file the same name that you have entered in the IP editor. </w:t>
      </w:r>
    </w:p>
    <w:p w14:paraId="0E024087" w14:textId="77777777" w:rsidR="00757ED0" w:rsidRDefault="00757ED0" w:rsidP="00757ED0">
      <w:r>
        <w:t xml:space="preserve">There is a device setting you will need to make compilation work properly. Change Assignments </w:t>
      </w:r>
      <w:r>
        <w:sym w:font="Wingdings" w:char="F0E0"/>
      </w:r>
      <w:r>
        <w:t xml:space="preserve"> Device </w:t>
      </w:r>
      <w:r>
        <w:sym w:font="Wingdings" w:char="F0E0"/>
      </w:r>
      <w:r>
        <w:t xml:space="preserve"> Device and Pin Options </w:t>
      </w:r>
      <w:r>
        <w:sym w:font="Wingdings" w:char="F0E0"/>
      </w:r>
      <w:r>
        <w:t xml:space="preserve"> Configuration </w:t>
      </w:r>
      <w:r>
        <w:sym w:font="Wingdings" w:char="F0E0"/>
      </w:r>
      <w:r>
        <w:t xml:space="preserve"> Select Single Uncompressed with Memory Initialization. Without this change the compilation will not work.</w:t>
      </w:r>
    </w:p>
    <w:p w14:paraId="07723351" w14:textId="77777777" w:rsidR="00757ED0" w:rsidRDefault="00757ED0" w:rsidP="00757ED0"/>
    <w:p w14:paraId="43276DB6" w14:textId="6FA6CBA4" w:rsidR="00757ED0" w:rsidRDefault="00757ED0" w:rsidP="00757ED0">
      <w:r w:rsidRPr="00386F15">
        <w:rPr>
          <w:noProof/>
        </w:rPr>
        <w:lastRenderedPageBreak/>
        <w:drawing>
          <wp:inline distT="0" distB="0" distL="0" distR="0" wp14:anchorId="4B6EDEC8" wp14:editId="77656FE0">
            <wp:extent cx="4538390" cy="39095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1002" cy="3911763"/>
                    </a:xfrm>
                    <a:prstGeom prst="rect">
                      <a:avLst/>
                    </a:prstGeom>
                  </pic:spPr>
                </pic:pic>
              </a:graphicData>
            </a:graphic>
          </wp:inline>
        </w:drawing>
      </w:r>
    </w:p>
    <w:p w14:paraId="6CDF3675" w14:textId="77777777" w:rsidR="00757ED0" w:rsidRDefault="00757ED0" w:rsidP="00757ED0"/>
    <w:p w14:paraId="0EB57AA3" w14:textId="20F045A9" w:rsidR="00B968C9" w:rsidRDefault="00757ED0" w:rsidP="00757ED0">
      <w:r>
        <w:t>Now you will need to instantiate your ROM module into your knight_rider.v file. Find the ROM_inst.v file for hints on how to add this module to your design.</w:t>
      </w:r>
      <w:r w:rsidR="00B968C9">
        <w:t xml:space="preserve"> </w:t>
      </w:r>
    </w:p>
    <w:p w14:paraId="3CAD2EA6" w14:textId="253420EB" w:rsidR="00B968C9" w:rsidRDefault="00B968C9" w:rsidP="00757ED0">
      <w:r>
        <w:t xml:space="preserve">Hints for instantiating and connecting ROM module to </w:t>
      </w:r>
      <w:r w:rsidR="00603186">
        <w:t>your design</w:t>
      </w:r>
      <w:r w:rsidR="009919E1">
        <w:t xml:space="preserve"> and debugging</w:t>
      </w:r>
      <w:r w:rsidR="00603186">
        <w:t>:</w:t>
      </w:r>
    </w:p>
    <w:p w14:paraId="5E95B0CC" w14:textId="071E406A" w:rsidR="00603186" w:rsidRDefault="00490FA8" w:rsidP="00603186">
      <w:pPr>
        <w:pStyle w:val="ListParagraph"/>
        <w:numPr>
          <w:ilvl w:val="0"/>
          <w:numId w:val="34"/>
        </w:numPr>
      </w:pPr>
      <w:r>
        <w:t xml:space="preserve">The ROM module </w:t>
      </w:r>
      <w:r w:rsidR="009F1F6B">
        <w:t>should be</w:t>
      </w:r>
      <w:r>
        <w:t xml:space="preserve"> </w:t>
      </w:r>
      <w:r w:rsidR="00CF09B1">
        <w:t xml:space="preserve">instantiated </w:t>
      </w:r>
      <w:r w:rsidR="00621063">
        <w:t>inside the clock divider module</w:t>
      </w:r>
    </w:p>
    <w:p w14:paraId="13224959" w14:textId="109B42B5" w:rsidR="00313600" w:rsidRDefault="009F1F6B" w:rsidP="00B20021">
      <w:pPr>
        <w:pStyle w:val="ListParagraph"/>
        <w:numPr>
          <w:ilvl w:val="0"/>
          <w:numId w:val="34"/>
        </w:numPr>
      </w:pPr>
      <w:r>
        <w:t xml:space="preserve">Change the COUNTER_SIZE </w:t>
      </w:r>
      <w:r w:rsidR="00636485">
        <w:t>to 32</w:t>
      </w:r>
      <w:r w:rsidR="00120C50">
        <w:t xml:space="preserve"> - t</w:t>
      </w:r>
      <w:r w:rsidR="00636485">
        <w:t xml:space="preserve">here should be a wire that </w:t>
      </w:r>
      <w:r w:rsidR="00A84F59">
        <w:t>can represent all 32 values (how many bits?)</w:t>
      </w:r>
    </w:p>
    <w:p w14:paraId="2F5AC5D0" w14:textId="35B4E459" w:rsidR="00857873" w:rsidRDefault="00857873" w:rsidP="00B20021">
      <w:pPr>
        <w:pStyle w:val="ListParagraph"/>
        <w:numPr>
          <w:ilvl w:val="0"/>
          <w:numId w:val="34"/>
        </w:numPr>
      </w:pPr>
      <w:r>
        <w:t xml:space="preserve">Use a MUX </w:t>
      </w:r>
      <w:r w:rsidR="002767F0">
        <w:t xml:space="preserve">to select between a default value </w:t>
      </w:r>
      <w:r w:rsidR="00673697">
        <w:t xml:space="preserve">for COUNTER_SIZE (like the number you used </w:t>
      </w:r>
      <w:r w:rsidR="008F335E">
        <w:t xml:space="preserve">in the </w:t>
      </w:r>
      <w:proofErr w:type="spellStart"/>
      <w:r w:rsidR="008F335E">
        <w:t>knight_rider</w:t>
      </w:r>
      <w:proofErr w:type="spellEnd"/>
      <w:r w:rsidR="008F335E">
        <w:t xml:space="preserve"> lab) and the ROM output controlled by a switch</w:t>
      </w:r>
    </w:p>
    <w:p w14:paraId="28496188" w14:textId="43B12D94" w:rsidR="00CB207E" w:rsidRDefault="00037FC5" w:rsidP="0080454F">
      <w:pPr>
        <w:pStyle w:val="ListParagraph"/>
        <w:numPr>
          <w:ilvl w:val="1"/>
          <w:numId w:val="34"/>
        </w:numPr>
      </w:pPr>
      <w:r>
        <w:t>Initialize the switch using [0:0] SW</w:t>
      </w:r>
      <w:r w:rsidR="00961E5B">
        <w:t xml:space="preserve"> in all the modules</w:t>
      </w:r>
      <w:r>
        <w:t xml:space="preserve">, in order to use the </w:t>
      </w:r>
      <w:proofErr w:type="gramStart"/>
      <w:r>
        <w:t>SW[</w:t>
      </w:r>
      <w:proofErr w:type="gramEnd"/>
      <w:r>
        <w:t>0] which is already in the assignments</w:t>
      </w:r>
    </w:p>
    <w:p w14:paraId="0CD11A6A" w14:textId="01BF1DE4" w:rsidR="0084327C" w:rsidRDefault="0085405A" w:rsidP="0084327C">
      <w:pPr>
        <w:pStyle w:val="ListParagraph"/>
        <w:numPr>
          <w:ilvl w:val="0"/>
          <w:numId w:val="34"/>
        </w:numPr>
      </w:pPr>
      <w:r>
        <w:t xml:space="preserve">The </w:t>
      </w:r>
      <w:proofErr w:type="spellStart"/>
      <w:r>
        <w:t>slow_clock</w:t>
      </w:r>
      <w:proofErr w:type="spellEnd"/>
      <w:r>
        <w:t xml:space="preserve"> is what drives the display, so </w:t>
      </w:r>
      <w:r w:rsidR="00084592">
        <w:t>it</w:t>
      </w:r>
      <w:r w:rsidR="00295593">
        <w:t xml:space="preserve"> is what must be assigned using the </w:t>
      </w:r>
      <w:r w:rsidR="00CB207E">
        <w:t>counter tap wire</w:t>
      </w:r>
    </w:p>
    <w:p w14:paraId="5AA8BD4D" w14:textId="166DD5F3" w:rsidR="00757ED0" w:rsidRDefault="00757ED0" w:rsidP="00757ED0">
      <w:proofErr w:type="gramStart"/>
      <w:r>
        <w:t>Compile,</w:t>
      </w:r>
      <w:proofErr w:type="gramEnd"/>
      <w:r>
        <w:t xml:space="preserve"> work out syntax errors and download to your DE10-lite kit. Now launch Tools </w:t>
      </w:r>
      <w:r>
        <w:sym w:font="Wingdings" w:char="F0E0"/>
      </w:r>
      <w:r>
        <w:t xml:space="preserve"> In-System memory Editor.</w:t>
      </w:r>
    </w:p>
    <w:p w14:paraId="5899A3E5" w14:textId="77777777" w:rsidR="00757ED0" w:rsidRDefault="00757ED0" w:rsidP="00757ED0"/>
    <w:p w14:paraId="19316C26" w14:textId="77777777" w:rsidR="00757ED0" w:rsidRDefault="00757ED0" w:rsidP="00757ED0">
      <w:r w:rsidRPr="003A21CD">
        <w:rPr>
          <w:noProof/>
        </w:rPr>
        <w:lastRenderedPageBreak/>
        <w:drawing>
          <wp:inline distT="0" distB="0" distL="0" distR="0" wp14:anchorId="0981E0AF" wp14:editId="52214457">
            <wp:extent cx="5290351" cy="417576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97378" cy="4181307"/>
                    </a:xfrm>
                    <a:prstGeom prst="rect">
                      <a:avLst/>
                    </a:prstGeom>
                  </pic:spPr>
                </pic:pic>
              </a:graphicData>
            </a:graphic>
          </wp:inline>
        </w:drawing>
      </w:r>
    </w:p>
    <w:p w14:paraId="180EAD1F" w14:textId="77777777" w:rsidR="00757ED0" w:rsidRDefault="00757ED0" w:rsidP="00757ED0"/>
    <w:p w14:paraId="06144466" w14:textId="77777777" w:rsidR="00757ED0" w:rsidRDefault="00757ED0" w:rsidP="00757ED0">
      <w:r>
        <w:t>If Hardware isn’t showing, select the USB blaster. Hit F7 to update the ROM map. Change the value in the ROM and hit F7 again to update to the hardware. A lower number will make the LEDs switch faster, while a lower number will indicate a slower rate of transition. Watch the LEDs blink at a different rate.</w:t>
      </w:r>
    </w:p>
    <w:p w14:paraId="006EEA3C" w14:textId="77777777" w:rsidR="00165A0E" w:rsidRPr="002D351D" w:rsidRDefault="00165A0E" w:rsidP="002C2E48"/>
    <w:bookmarkEnd w:id="31"/>
    <w:bookmarkEnd w:id="32"/>
    <w:p w14:paraId="3230BE2F" w14:textId="77777777" w:rsidR="00924EAF" w:rsidRPr="002D351D" w:rsidRDefault="00924EAF" w:rsidP="00ED2EEE">
      <w:pPr>
        <w:sectPr w:rsidR="00924EAF" w:rsidRPr="002D351D" w:rsidSect="00334BD5">
          <w:headerReference w:type="even" r:id="rId24"/>
          <w:headerReference w:type="default" r:id="rId25"/>
          <w:pgSz w:w="12240" w:h="15840" w:code="1"/>
          <w:pgMar w:top="1960" w:right="1520" w:bottom="1800" w:left="2820" w:header="840" w:footer="720" w:gutter="0"/>
          <w:cols w:space="720"/>
          <w:docGrid w:linePitch="245"/>
        </w:sectPr>
      </w:pPr>
    </w:p>
    <w:p w14:paraId="331DB4FC" w14:textId="66540234" w:rsidR="00872612" w:rsidRDefault="00872612" w:rsidP="00ED4837">
      <w:pPr>
        <w:pStyle w:val="Heading1"/>
      </w:pPr>
      <w:bookmarkStart w:id="34" w:name="_Toc536190046"/>
      <w:bookmarkStart w:id="35" w:name="_Toc2193530"/>
      <w:bookmarkStart w:id="36" w:name="_Toc2947523"/>
      <w:bookmarkStart w:id="37" w:name="_Toc75788901"/>
      <w:r>
        <w:lastRenderedPageBreak/>
        <w:t>Top Level Schematic</w:t>
      </w:r>
      <w:bookmarkEnd w:id="37"/>
    </w:p>
    <w:p w14:paraId="3FE581B9" w14:textId="727BF764" w:rsidR="00D1380C" w:rsidRPr="00D1380C" w:rsidRDefault="008C4AE1" w:rsidP="00C96275">
      <w:pPr>
        <w:pStyle w:val="Body"/>
        <w:jc w:val="left"/>
      </w:pPr>
      <w:r>
        <w:rPr>
          <w:noProof/>
        </w:rPr>
        <w:drawing>
          <wp:inline distT="0" distB="0" distL="0" distR="0" wp14:anchorId="18CEB49C" wp14:editId="41CA179D">
            <wp:extent cx="5054057" cy="358902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066283" cy="3597702"/>
                    </a:xfrm>
                    <a:prstGeom prst="rect">
                      <a:avLst/>
                    </a:prstGeom>
                  </pic:spPr>
                </pic:pic>
              </a:graphicData>
            </a:graphic>
          </wp:inline>
        </w:drawing>
      </w:r>
    </w:p>
    <w:p w14:paraId="12FCD38A" w14:textId="196AD944" w:rsidR="00ED4837" w:rsidRPr="002D351D" w:rsidRDefault="00ED4837" w:rsidP="00ED4837">
      <w:pPr>
        <w:pStyle w:val="Heading1"/>
      </w:pPr>
      <w:bookmarkStart w:id="38" w:name="_Toc75788902"/>
      <w:r w:rsidRPr="002D351D">
        <w:lastRenderedPageBreak/>
        <w:t>Document Revision History</w:t>
      </w:r>
      <w:bookmarkEnd w:id="34"/>
      <w:bookmarkEnd w:id="35"/>
      <w:bookmarkEnd w:id="36"/>
      <w:bookmarkEnd w:id="38"/>
    </w:p>
    <w:p w14:paraId="084C0D08" w14:textId="77777777" w:rsidR="00ED4837" w:rsidRPr="002D351D" w:rsidRDefault="00ED4837" w:rsidP="00ED4837"/>
    <w:tbl>
      <w:tblPr>
        <w:tblStyle w:val="TableGridLight"/>
        <w:tblW w:w="9360" w:type="dxa"/>
        <w:tblInd w:w="-1440" w:type="dxa"/>
        <w:tblLayout w:type="fixed"/>
        <w:tblLook w:val="0000" w:firstRow="0" w:lastRow="0" w:firstColumn="0" w:lastColumn="0" w:noHBand="0" w:noVBand="0"/>
      </w:tblPr>
      <w:tblGrid>
        <w:gridCol w:w="1246"/>
        <w:gridCol w:w="1140"/>
        <w:gridCol w:w="6974"/>
      </w:tblGrid>
      <w:tr w:rsidR="00ED4837" w:rsidRPr="002D351D" w14:paraId="066FBCD5" w14:textId="77777777" w:rsidTr="00F9161A">
        <w:tc>
          <w:tcPr>
            <w:tcW w:w="1246" w:type="dxa"/>
          </w:tcPr>
          <w:p w14:paraId="689CB2B6" w14:textId="77777777" w:rsidR="00ED4837" w:rsidRPr="002D351D" w:rsidRDefault="00ED4837" w:rsidP="00924EAF">
            <w:pPr>
              <w:pStyle w:val="CellHeadingCenter"/>
            </w:pPr>
            <w:r w:rsidRPr="002D351D">
              <w:t>Date</w:t>
            </w:r>
          </w:p>
        </w:tc>
        <w:tc>
          <w:tcPr>
            <w:tcW w:w="1140" w:type="dxa"/>
          </w:tcPr>
          <w:p w14:paraId="5E80E2E8" w14:textId="36953E30" w:rsidR="00ED4837" w:rsidRPr="002D351D" w:rsidRDefault="00ED2EEE" w:rsidP="00924EAF">
            <w:pPr>
              <w:pStyle w:val="CellHeadingCenter"/>
            </w:pPr>
            <w:r>
              <w:t>Author</w:t>
            </w:r>
          </w:p>
        </w:tc>
        <w:tc>
          <w:tcPr>
            <w:tcW w:w="6974" w:type="dxa"/>
          </w:tcPr>
          <w:p w14:paraId="118DC29D" w14:textId="30BCBEB7" w:rsidR="00ED4837" w:rsidRPr="002D351D" w:rsidRDefault="00ED2EEE" w:rsidP="00924EAF">
            <w:pPr>
              <w:pStyle w:val="CellHeadingCenter"/>
            </w:pPr>
            <w:r>
              <w:t>Comments</w:t>
            </w:r>
          </w:p>
        </w:tc>
      </w:tr>
      <w:tr w:rsidR="00ED4837" w:rsidRPr="002D351D" w14:paraId="19746A30" w14:textId="77777777" w:rsidTr="00F9161A">
        <w:tc>
          <w:tcPr>
            <w:tcW w:w="1246" w:type="dxa"/>
            <w:vAlign w:val="top"/>
          </w:tcPr>
          <w:p w14:paraId="07ABE8E9" w14:textId="6932C01B" w:rsidR="00ED4837" w:rsidRPr="002D351D" w:rsidRDefault="00F9161A" w:rsidP="000A01CA">
            <w:pPr>
              <w:pStyle w:val="CellBodyLeft"/>
            </w:pPr>
            <w:r>
              <w:t>6/25/2021</w:t>
            </w:r>
          </w:p>
        </w:tc>
        <w:tc>
          <w:tcPr>
            <w:tcW w:w="1140" w:type="dxa"/>
            <w:vAlign w:val="top"/>
          </w:tcPr>
          <w:p w14:paraId="6912E897" w14:textId="44A08633" w:rsidR="00ED4837" w:rsidRPr="002D351D" w:rsidRDefault="00F9161A" w:rsidP="000A01CA">
            <w:pPr>
              <w:pStyle w:val="CellBodyCenter"/>
              <w:jc w:val="left"/>
            </w:pPr>
            <w:r>
              <w:t>RK</w:t>
            </w:r>
          </w:p>
        </w:tc>
        <w:tc>
          <w:tcPr>
            <w:tcW w:w="6974" w:type="dxa"/>
            <w:vAlign w:val="top"/>
          </w:tcPr>
          <w:p w14:paraId="33B748E6" w14:textId="3310FF5B" w:rsidR="00ED4837" w:rsidRPr="002D351D" w:rsidRDefault="00E47EDB" w:rsidP="000A01CA">
            <w:pPr>
              <w:pStyle w:val="CellBodyBulletSub"/>
              <w:jc w:val="left"/>
            </w:pPr>
            <w:r>
              <w:t>Transferred guide to common Word template and added some hints</w:t>
            </w:r>
          </w:p>
        </w:tc>
      </w:tr>
    </w:tbl>
    <w:p w14:paraId="3DBDFA84" w14:textId="7996808E" w:rsidR="002C2E48" w:rsidRPr="002D351D" w:rsidRDefault="002C2E48" w:rsidP="00F9161A"/>
    <w:sectPr w:rsidR="002C2E48" w:rsidRPr="002D351D" w:rsidSect="00334BD5">
      <w:headerReference w:type="even" r:id="rId27"/>
      <w:headerReference w:type="default" r:id="rId28"/>
      <w:headerReference w:type="first" r:id="rId29"/>
      <w:pgSz w:w="12240" w:h="15840" w:code="1"/>
      <w:pgMar w:top="1960" w:right="1520" w:bottom="1800" w:left="2820" w:header="84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7B84D" w14:textId="77777777" w:rsidR="0042321C" w:rsidRDefault="0042321C" w:rsidP="00D56C82">
      <w:pPr>
        <w:pStyle w:val="CellBodyCenter"/>
      </w:pPr>
      <w:r>
        <w:separator/>
      </w:r>
    </w:p>
  </w:endnote>
  <w:endnote w:type="continuationSeparator" w:id="0">
    <w:p w14:paraId="29710690" w14:textId="77777777" w:rsidR="0042321C" w:rsidRDefault="0042321C" w:rsidP="00D56C82">
      <w:pPr>
        <w:pStyle w:val="CellBodyCent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3"/>
      <w:gridCol w:w="7773"/>
      <w:gridCol w:w="710"/>
    </w:tblGrid>
    <w:tr w:rsidR="00A160C2" w:rsidRPr="00D125F0" w14:paraId="31568D5B" w14:textId="77777777" w:rsidTr="00882C3F">
      <w:tc>
        <w:tcPr>
          <w:tcW w:w="720" w:type="dxa"/>
        </w:tcPr>
        <w:p w14:paraId="3DF54A19" w14:textId="77777777" w:rsidR="00A160C2" w:rsidRPr="00D125F0" w:rsidRDefault="00A160C2" w:rsidP="00882C3F">
          <w:pPr>
            <w:pStyle w:val="Footer"/>
            <w:spacing w:before="0"/>
            <w:ind w:left="0"/>
            <w:jc w:val="lef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10</w:t>
          </w:r>
          <w:r w:rsidRPr="00D125F0">
            <w:rPr>
              <w:rStyle w:val="PageNumber"/>
            </w:rPr>
            <w:fldChar w:fldCharType="end"/>
          </w:r>
        </w:p>
      </w:tc>
      <w:tc>
        <w:tcPr>
          <w:tcW w:w="7920" w:type="dxa"/>
        </w:tcPr>
        <w:p w14:paraId="062874A2" w14:textId="3178424C" w:rsidR="00A160C2" w:rsidRPr="00D125F0" w:rsidRDefault="00A160C2" w:rsidP="00882C3F">
          <w:pPr>
            <w:pStyle w:val="Footer"/>
            <w:spacing w:before="0"/>
            <w:ind w:left="0"/>
            <w:rPr>
              <w:rStyle w:val="PageNumber"/>
            </w:rPr>
          </w:pPr>
        </w:p>
      </w:tc>
      <w:tc>
        <w:tcPr>
          <w:tcW w:w="720" w:type="dxa"/>
        </w:tcPr>
        <w:p w14:paraId="590F0C45" w14:textId="4A3190A4" w:rsidR="00A160C2" w:rsidRPr="00D125F0" w:rsidRDefault="00A160C2" w:rsidP="00882C3F">
          <w:pPr>
            <w:pStyle w:val="Footer"/>
            <w:spacing w:before="0"/>
            <w:ind w:left="0"/>
            <w:jc w:val="right"/>
            <w:rPr>
              <w:rStyle w:val="PageNumber"/>
            </w:rPr>
          </w:pPr>
        </w:p>
      </w:tc>
    </w:tr>
    <w:tr w:rsidR="00A160C2" w:rsidRPr="00D125F0" w14:paraId="46C7E2D5" w14:textId="77777777" w:rsidTr="00882C3F">
      <w:tc>
        <w:tcPr>
          <w:tcW w:w="720" w:type="dxa"/>
        </w:tcPr>
        <w:p w14:paraId="6079B12D" w14:textId="77777777" w:rsidR="00A160C2" w:rsidRPr="00D125F0" w:rsidRDefault="00A160C2" w:rsidP="00882C3F">
          <w:pPr>
            <w:pStyle w:val="Footer"/>
            <w:spacing w:before="0"/>
            <w:ind w:left="0"/>
            <w:rPr>
              <w:rStyle w:val="PageNumber"/>
            </w:rPr>
          </w:pPr>
        </w:p>
      </w:tc>
      <w:tc>
        <w:tcPr>
          <w:tcW w:w="7920" w:type="dxa"/>
        </w:tcPr>
        <w:p w14:paraId="378EF260" w14:textId="77777777" w:rsidR="00A160C2" w:rsidRDefault="00A160C2" w:rsidP="00882C3F">
          <w:pPr>
            <w:pStyle w:val="Footer"/>
            <w:spacing w:before="0"/>
            <w:ind w:left="0"/>
            <w:rPr>
              <w:b/>
              <w:bCs/>
              <w:color w:val="FF0000"/>
            </w:rPr>
          </w:pPr>
        </w:p>
        <w:p w14:paraId="3373BC52" w14:textId="0F61DC32" w:rsidR="00A160C2" w:rsidRPr="00D125F0" w:rsidRDefault="00A160C2" w:rsidP="00882C3F">
          <w:pPr>
            <w:pStyle w:val="Footer"/>
            <w:tabs>
              <w:tab w:val="left" w:pos="3478"/>
              <w:tab w:val="center" w:pos="3636"/>
            </w:tabs>
            <w:spacing w:before="0"/>
            <w:ind w:left="0"/>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121985" w:rsidRPr="00121985">
            <w:rPr>
              <w:szCs w:val="18"/>
            </w:rPr>
            <w:t xml:space="preserve"> </w:t>
          </w:r>
          <w:sdt>
            <w:sdtPr>
              <w:rPr>
                <w:i/>
                <w:szCs w:val="18"/>
              </w:rPr>
              <w:alias w:val="Classification"/>
              <w:tag w:val="Classification"/>
              <w:id w:val="1330554996"/>
              <w:lock w:val="sdtLocked"/>
              <w:placeholder>
                <w:docPart w:val="4ABC064E2B1444E6A9D6D1952DBF26EC"/>
              </w:placeholder>
              <w:dropDownList>
                <w:listItem w:displayText="Intel Confidential" w:value="Intel Confidential"/>
                <w:listItem w:displayText=" " w:value=" "/>
                <w:listItem w:displayText="Intel Top Secret" w:value="Intel Top Secret"/>
              </w:dropDownList>
            </w:sdtPr>
            <w:sdtContent>
              <w:r w:rsidR="00121985" w:rsidRPr="00121985">
                <w:rPr>
                  <w:szCs w:val="18"/>
                </w:rPr>
                <w:t xml:space="preserve"> </w:t>
              </w:r>
            </w:sdtContent>
          </w:sdt>
          <w:r w:rsidRPr="00DA3EB3">
            <w:rPr>
              <w:b/>
              <w:bCs/>
              <w:color w:val="FF0000"/>
              <w:szCs w:val="18"/>
            </w:rPr>
            <w:fldChar w:fldCharType="end"/>
          </w:r>
        </w:p>
      </w:tc>
      <w:tc>
        <w:tcPr>
          <w:tcW w:w="720" w:type="dxa"/>
        </w:tcPr>
        <w:p w14:paraId="7A0C5939" w14:textId="77777777" w:rsidR="00A160C2" w:rsidRPr="00D125F0" w:rsidRDefault="00A160C2" w:rsidP="00882C3F">
          <w:pPr>
            <w:pStyle w:val="Footer"/>
            <w:spacing w:before="0"/>
            <w:ind w:left="0"/>
            <w:rPr>
              <w:rStyle w:val="PageNumber"/>
            </w:rPr>
          </w:pPr>
        </w:p>
      </w:tc>
    </w:tr>
  </w:tbl>
  <w:p w14:paraId="7D55DA6B" w14:textId="77777777" w:rsidR="00A160C2" w:rsidRPr="00D125F0" w:rsidRDefault="00A160C2" w:rsidP="0046726E">
    <w:pPr>
      <w:pStyle w:val="Footer"/>
      <w:tabs>
        <w:tab w:val="clear" w:pos="3600"/>
        <w:tab w:val="clear" w:pos="7920"/>
        <w:tab w:val="left" w:pos="3432"/>
      </w:tabs>
      <w:spacing w:before="0"/>
      <w:ind w:left="0"/>
      <w:rPr>
        <w:sz w:val="2"/>
        <w:szCs w:val="2"/>
      </w:rPr>
    </w:pPr>
    <w:r>
      <w:rPr>
        <w:sz w:val="2"/>
        <w:szCs w:val="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296" w:type="dxa"/>
      <w:tblLook w:val="0600" w:firstRow="0" w:lastRow="0" w:firstColumn="0" w:lastColumn="0" w:noHBand="1" w:noVBand="1"/>
    </w:tblPr>
    <w:tblGrid>
      <w:gridCol w:w="710"/>
      <w:gridCol w:w="7773"/>
      <w:gridCol w:w="713"/>
    </w:tblGrid>
    <w:tr w:rsidR="00A160C2" w:rsidRPr="00D125F0" w14:paraId="52E0A23E" w14:textId="77777777" w:rsidTr="00F249EB">
      <w:tc>
        <w:tcPr>
          <w:tcW w:w="720" w:type="dxa"/>
        </w:tcPr>
        <w:p w14:paraId="353AAEFE" w14:textId="3D4FA697" w:rsidR="00A160C2" w:rsidRPr="00D125F0" w:rsidRDefault="00A160C2" w:rsidP="00882C3F">
          <w:pPr>
            <w:pStyle w:val="Footer"/>
            <w:spacing w:before="0"/>
            <w:ind w:left="0"/>
            <w:jc w:val="left"/>
            <w:rPr>
              <w:rStyle w:val="PageNumber"/>
            </w:rPr>
          </w:pPr>
        </w:p>
      </w:tc>
      <w:tc>
        <w:tcPr>
          <w:tcW w:w="7920" w:type="dxa"/>
          <w:vAlign w:val="center"/>
        </w:tcPr>
        <w:p w14:paraId="27580A76" w14:textId="3D1B5AEB" w:rsidR="00A160C2" w:rsidRPr="00D125F0" w:rsidRDefault="00A160C2" w:rsidP="00F249EB">
          <w:pPr>
            <w:pStyle w:val="Footer"/>
            <w:spacing w:before="0"/>
            <w:ind w:left="0"/>
            <w:rPr>
              <w:rStyle w:val="PageNumber"/>
            </w:rPr>
          </w:pPr>
        </w:p>
      </w:tc>
      <w:tc>
        <w:tcPr>
          <w:tcW w:w="720" w:type="dxa"/>
        </w:tcPr>
        <w:p w14:paraId="77960F94" w14:textId="77777777" w:rsidR="00A160C2" w:rsidRPr="00D125F0" w:rsidRDefault="00A160C2" w:rsidP="00882C3F">
          <w:pPr>
            <w:pStyle w:val="Footer"/>
            <w:spacing w:before="0"/>
            <w:ind w:left="0"/>
            <w:jc w:val="right"/>
            <w:rPr>
              <w:rStyle w:val="PageNumber"/>
            </w:rPr>
          </w:pPr>
          <w:r w:rsidRPr="00D125F0">
            <w:rPr>
              <w:rStyle w:val="PageNumber"/>
            </w:rPr>
            <w:fldChar w:fldCharType="begin"/>
          </w:r>
          <w:r w:rsidRPr="00D125F0">
            <w:rPr>
              <w:rStyle w:val="PageNumber"/>
            </w:rPr>
            <w:instrText xml:space="preserve"> PAGE </w:instrText>
          </w:r>
          <w:r w:rsidRPr="00D125F0">
            <w:rPr>
              <w:rStyle w:val="PageNumber"/>
            </w:rPr>
            <w:fldChar w:fldCharType="separate"/>
          </w:r>
          <w:r>
            <w:rPr>
              <w:rStyle w:val="PageNumber"/>
              <w:noProof/>
            </w:rPr>
            <w:t>11</w:t>
          </w:r>
          <w:r w:rsidRPr="00D125F0">
            <w:rPr>
              <w:rStyle w:val="PageNumber"/>
            </w:rPr>
            <w:fldChar w:fldCharType="end"/>
          </w:r>
        </w:p>
      </w:tc>
    </w:tr>
    <w:tr w:rsidR="00A160C2" w:rsidRPr="00D125F0" w14:paraId="373A5B55" w14:textId="77777777" w:rsidTr="00F249EB">
      <w:tc>
        <w:tcPr>
          <w:tcW w:w="720" w:type="dxa"/>
        </w:tcPr>
        <w:p w14:paraId="0EBCF992" w14:textId="77777777" w:rsidR="00A160C2" w:rsidRPr="00D125F0" w:rsidRDefault="00A160C2" w:rsidP="00F249EB">
          <w:pPr>
            <w:pStyle w:val="Footer"/>
            <w:spacing w:before="0"/>
            <w:ind w:left="0"/>
            <w:rPr>
              <w:rStyle w:val="PageNumber"/>
            </w:rPr>
          </w:pPr>
        </w:p>
      </w:tc>
      <w:tc>
        <w:tcPr>
          <w:tcW w:w="7920" w:type="dxa"/>
        </w:tcPr>
        <w:p w14:paraId="7629CE70" w14:textId="4271936B" w:rsidR="00A160C2" w:rsidRPr="00D125F0" w:rsidRDefault="00A160C2" w:rsidP="00F249EB">
          <w:pPr>
            <w:pStyle w:val="Footer"/>
            <w:spacing w:before="0"/>
            <w:ind w:left="0"/>
            <w:jc w:val="both"/>
          </w:pPr>
          <w:r w:rsidRPr="00DA3EB3">
            <w:rPr>
              <w:rFonts w:cs="Arial"/>
              <w:bCs/>
              <w:i/>
              <w:szCs w:val="18"/>
            </w:rPr>
            <w:fldChar w:fldCharType="begin"/>
          </w:r>
          <w:r w:rsidRPr="00DA3EB3">
            <w:rPr>
              <w:bCs/>
              <w:szCs w:val="18"/>
            </w:rPr>
            <w:instrText xml:space="preserve"> REF  Classification </w:instrText>
          </w:r>
          <w:r>
            <w:rPr>
              <w:bCs/>
              <w:szCs w:val="18"/>
            </w:rPr>
            <w:instrText xml:space="preserve"> \* MERGEFORMAT </w:instrText>
          </w:r>
          <w:r w:rsidRPr="00DA3EB3">
            <w:rPr>
              <w:rFonts w:cs="Arial"/>
              <w:bCs/>
              <w:i/>
              <w:szCs w:val="18"/>
            </w:rPr>
            <w:fldChar w:fldCharType="separate"/>
          </w:r>
          <w:r w:rsidR="00121985" w:rsidRPr="00121985">
            <w:rPr>
              <w:szCs w:val="18"/>
            </w:rPr>
            <w:t xml:space="preserve"> </w:t>
          </w:r>
          <w:sdt>
            <w:sdtPr>
              <w:rPr>
                <w:i/>
                <w:szCs w:val="18"/>
              </w:rPr>
              <w:alias w:val="Classification"/>
              <w:tag w:val="Classification"/>
              <w:id w:val="-2142184330"/>
              <w:lock w:val="sdtLocked"/>
              <w:placeholder>
                <w:docPart w:val="8329D77C746444CE851150367D41EC31"/>
              </w:placeholder>
              <w:dropDownList>
                <w:listItem w:displayText="Intel Confidential" w:value="Intel Confidential"/>
                <w:listItem w:displayText=" " w:value=" "/>
                <w:listItem w:displayText="Intel Top Secret" w:value="Intel Top Secret"/>
              </w:dropDownList>
            </w:sdtPr>
            <w:sdtContent>
              <w:r w:rsidR="00121985" w:rsidRPr="00121985">
                <w:rPr>
                  <w:szCs w:val="18"/>
                </w:rPr>
                <w:t xml:space="preserve"> </w:t>
              </w:r>
            </w:sdtContent>
          </w:sdt>
          <w:r w:rsidRPr="00DA3EB3">
            <w:rPr>
              <w:b/>
              <w:bCs/>
              <w:color w:val="FF0000"/>
              <w:szCs w:val="18"/>
            </w:rPr>
            <w:fldChar w:fldCharType="end"/>
          </w:r>
        </w:p>
      </w:tc>
      <w:tc>
        <w:tcPr>
          <w:tcW w:w="720" w:type="dxa"/>
        </w:tcPr>
        <w:p w14:paraId="3CE1A316" w14:textId="77777777" w:rsidR="00A160C2" w:rsidRPr="00D125F0" w:rsidRDefault="00A160C2" w:rsidP="00F249EB">
          <w:pPr>
            <w:pStyle w:val="Footer"/>
            <w:spacing w:before="0"/>
            <w:ind w:left="0"/>
            <w:rPr>
              <w:rStyle w:val="PageNumber"/>
            </w:rPr>
          </w:pPr>
        </w:p>
      </w:tc>
    </w:tr>
  </w:tbl>
  <w:p w14:paraId="54CEABA3" w14:textId="77777777" w:rsidR="00A160C2" w:rsidRPr="00D125F0" w:rsidRDefault="00A160C2" w:rsidP="00F249EB">
    <w:pPr>
      <w:pStyle w:val="Footer"/>
      <w:spacing w:before="0"/>
      <w:ind w:left="0"/>
      <w:jc w:val="both"/>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6036B" w14:textId="77777777" w:rsidR="00A160C2" w:rsidRPr="00F97B45" w:rsidRDefault="00A160C2" w:rsidP="009F0C13">
    <w:pPr>
      <w:spacing w:before="0"/>
      <w:jc w:val="right"/>
      <w:rPr>
        <w:rFonts w:cs="Intel Clear"/>
      </w:rPr>
    </w:pPr>
  </w:p>
  <w:p w14:paraId="11DDEA6E" w14:textId="77777777" w:rsidR="00A160C2" w:rsidRPr="00F97B45" w:rsidRDefault="00A160C2" w:rsidP="009F0C13">
    <w:pPr>
      <w:spacing w:before="0"/>
      <w:jc w:val="right"/>
      <w:rPr>
        <w:rFonts w:cs="Intel Cle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8374C" w14:textId="77777777" w:rsidR="0042321C" w:rsidRDefault="0042321C" w:rsidP="00D56C82">
      <w:pPr>
        <w:pStyle w:val="CellBodyCenter"/>
      </w:pPr>
      <w:r>
        <w:separator/>
      </w:r>
    </w:p>
  </w:footnote>
  <w:footnote w:type="continuationSeparator" w:id="0">
    <w:p w14:paraId="450E71CF" w14:textId="77777777" w:rsidR="0042321C" w:rsidRDefault="0042321C" w:rsidP="00D56C82">
      <w:pPr>
        <w:pStyle w:val="CellBodyCente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6CFB0"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r>
      <w:rPr>
        <w:noProof/>
      </w:rPr>
      <w:drawing>
        <wp:anchor distT="0" distB="0" distL="114300" distR="114300" simplePos="0" relativeHeight="251657216" behindDoc="1" locked="0" layoutInCell="1" allowOverlap="1" wp14:anchorId="2DA20414" wp14:editId="3B834DEE">
          <wp:simplePos x="0" y="0"/>
          <wp:positionH relativeFrom="page">
            <wp:posOffset>914400</wp:posOffset>
          </wp:positionH>
          <wp:positionV relativeFrom="page">
            <wp:posOffset>662701</wp:posOffset>
          </wp:positionV>
          <wp:extent cx="914400" cy="356616"/>
          <wp:effectExtent l="0" t="0" r="0" b="5715"/>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2E0A3AB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p w14:paraId="597BB65A" w14:textId="77777777" w:rsidR="00A160C2" w:rsidRDefault="00A160C2" w:rsidP="00996FE6">
    <w:pPr>
      <w:pStyle w:val="Header"/>
      <w:tabs>
        <w:tab w:val="clear" w:pos="4320"/>
        <w:tab w:val="clear" w:pos="8640"/>
        <w:tab w:val="center" w:pos="3290"/>
        <w:tab w:val="right" w:pos="7900"/>
      </w:tabs>
      <w:spacing w:before="40" w:line="160" w:lineRule="atLeast"/>
      <w:ind w:hanging="14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08C0A"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rPr>
        <w:rFonts w:cs="Intel Clear"/>
      </w:rPr>
    </w:pPr>
    <w:r w:rsidRPr="00F97B45">
      <w:rPr>
        <w:rFonts w:cs="Intel Clear"/>
        <w:noProof/>
      </w:rPr>
      <w:drawing>
        <wp:anchor distT="0" distB="0" distL="114300" distR="114300" simplePos="0" relativeHeight="251659264" behindDoc="1" locked="0" layoutInCell="1" allowOverlap="1" wp14:anchorId="3751750F" wp14:editId="4B0492DF">
          <wp:simplePos x="0" y="0"/>
          <wp:positionH relativeFrom="page">
            <wp:posOffset>5848350</wp:posOffset>
          </wp:positionH>
          <wp:positionV relativeFrom="page">
            <wp:posOffset>662959</wp:posOffset>
          </wp:positionV>
          <wp:extent cx="918210" cy="358101"/>
          <wp:effectExtent l="0" t="0" r="0" b="444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414933A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p w14:paraId="305037BC" w14:textId="77777777" w:rsidR="00A160C2" w:rsidRPr="00F97B45" w:rsidRDefault="00A160C2" w:rsidP="00996FE6">
    <w:pPr>
      <w:pStyle w:val="Header"/>
      <w:tabs>
        <w:tab w:val="clear" w:pos="4320"/>
        <w:tab w:val="clear" w:pos="8640"/>
        <w:tab w:val="center" w:pos="3290"/>
      </w:tabs>
      <w:spacing w:before="40" w:line="160" w:lineRule="atLeast"/>
      <w:ind w:hanging="1440"/>
      <w:rPr>
        <w:rFonts w:cs="Intel Cle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02FB5" w14:textId="77777777" w:rsidR="00A160C2" w:rsidRPr="001B3F31" w:rsidRDefault="00A160C2" w:rsidP="001F766A">
    <w:pPr>
      <w:pStyle w:val="Header"/>
      <w:tabs>
        <w:tab w:val="clear" w:pos="8640"/>
      </w:tabs>
      <w:ind w:right="-110"/>
      <w:jc w:val="right"/>
    </w:pPr>
  </w:p>
  <w:p w14:paraId="2AE2F837" w14:textId="77777777" w:rsidR="00A160C2" w:rsidRPr="001B3F31" w:rsidRDefault="0064018B" w:rsidP="001F766A">
    <w:pPr>
      <w:pStyle w:val="Header"/>
      <w:tabs>
        <w:tab w:val="clear" w:pos="8640"/>
      </w:tabs>
      <w:ind w:right="-110"/>
      <w:jc w:val="right"/>
    </w:pPr>
    <w:r>
      <w:rPr>
        <w:noProof/>
      </w:rPr>
      <w:drawing>
        <wp:anchor distT="0" distB="0" distL="114300" distR="114300" simplePos="0" relativeHeight="251655168" behindDoc="1" locked="0" layoutInCell="1" allowOverlap="1" wp14:anchorId="0983475D" wp14:editId="0C555FCE">
          <wp:simplePos x="0" y="0"/>
          <wp:positionH relativeFrom="page">
            <wp:posOffset>5486400</wp:posOffset>
          </wp:positionH>
          <wp:positionV relativeFrom="page">
            <wp:posOffset>725805</wp:posOffset>
          </wp:positionV>
          <wp:extent cx="1353820" cy="528955"/>
          <wp:effectExtent l="0" t="0" r="0" b="4445"/>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0"/>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353820" cy="528955"/>
                  </a:xfrm>
                  <a:prstGeom prst="rect">
                    <a:avLst/>
                  </a:prstGeom>
                </pic:spPr>
              </pic:pic>
            </a:graphicData>
          </a:graphic>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BB8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r>
      <w:rPr>
        <w:noProof/>
      </w:rPr>
      <w:drawing>
        <wp:anchor distT="0" distB="0" distL="114300" distR="114300" simplePos="0" relativeHeight="251661312" behindDoc="1" locked="0" layoutInCell="1" allowOverlap="1" wp14:anchorId="64DDCC16" wp14:editId="2BEB5EFB">
          <wp:simplePos x="0" y="0"/>
          <wp:positionH relativeFrom="page">
            <wp:posOffset>914400</wp:posOffset>
          </wp:positionH>
          <wp:positionV relativeFrom="page">
            <wp:posOffset>662701</wp:posOffset>
          </wp:positionV>
          <wp:extent cx="914400" cy="356616"/>
          <wp:effectExtent l="0" t="0" r="0" b="571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4400" cy="356616"/>
                  </a:xfrm>
                  <a:prstGeom prst="rect">
                    <a:avLst/>
                  </a:prstGeom>
                </pic:spPr>
              </pic:pic>
            </a:graphicData>
          </a:graphic>
          <wp14:sizeRelV relativeFrom="margin">
            <wp14:pctHeight>0</wp14:pctHeight>
          </wp14:sizeRelV>
        </wp:anchor>
      </w:drawing>
    </w:r>
  </w:p>
  <w:p w14:paraId="4F078081" w14:textId="34040EFC" w:rsidR="006950E1" w:rsidRPr="00F97B45" w:rsidRDefault="00F40183" w:rsidP="00924EAF">
    <w:pPr>
      <w:pStyle w:val="Header"/>
      <w:tabs>
        <w:tab w:val="clear" w:pos="4320"/>
        <w:tab w:val="clear" w:pos="8640"/>
        <w:tab w:val="center" w:pos="3290"/>
        <w:tab w:val="right" w:pos="7900"/>
      </w:tabs>
      <w:spacing w:before="40" w:line="160" w:lineRule="atLeast"/>
      <w:ind w:left="20" w:right="60" w:hanging="1320"/>
      <w:jc w:val="right"/>
      <w:rPr>
        <w:rFonts w:cs="Intel Clear"/>
      </w:rPr>
    </w:pPr>
    <w:r>
      <w:rPr>
        <w:rFonts w:cs="Intel Clear"/>
        <w:noProof/>
      </w:rPr>
      <w:t>Lab Guide</w:t>
    </w:r>
    <w:r w:rsidRPr="00F97B45">
      <w:rPr>
        <w:rFonts w:cs="Intel Clear"/>
      </w:rPr>
      <w:t xml:space="preserve"> </w:t>
    </w:r>
  </w:p>
  <w:p w14:paraId="6DD9C33B" w14:textId="77777777" w:rsidR="006950E1" w:rsidRDefault="006950E1" w:rsidP="00296CDE">
    <w:pPr>
      <w:pStyle w:val="Header"/>
      <w:tabs>
        <w:tab w:val="clear" w:pos="4320"/>
        <w:tab w:val="clear" w:pos="8640"/>
        <w:tab w:val="center" w:pos="3290"/>
        <w:tab w:val="right" w:pos="7900"/>
      </w:tabs>
      <w:spacing w:before="40" w:line="160" w:lineRule="atLeast"/>
      <w:ind w:left="20" w:right="60" w:hanging="132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62F23F" w14:textId="77777777" w:rsidR="006950E1" w:rsidRPr="00F414E8" w:rsidRDefault="006950E1">
    <w:pPr>
      <w:pStyle w:val="Header"/>
      <w:tabs>
        <w:tab w:val="clear" w:pos="4320"/>
        <w:tab w:val="clear" w:pos="8640"/>
        <w:tab w:val="center" w:pos="3290"/>
        <w:tab w:val="right" w:pos="7900"/>
      </w:tabs>
      <w:spacing w:before="40" w:line="160" w:lineRule="atLeast"/>
      <w:ind w:left="20" w:right="60" w:hanging="1320"/>
    </w:pPr>
    <w:r w:rsidRPr="00F414E8">
      <w:rPr>
        <w:noProof/>
      </w:rPr>
      <w:drawing>
        <wp:anchor distT="0" distB="0" distL="114300" distR="114300" simplePos="0" relativeHeight="251660288" behindDoc="1" locked="0" layoutInCell="1" allowOverlap="1" wp14:anchorId="7FA787BD" wp14:editId="590F6594">
          <wp:simplePos x="0" y="0"/>
          <wp:positionH relativeFrom="page">
            <wp:posOffset>5848350</wp:posOffset>
          </wp:positionH>
          <wp:positionV relativeFrom="page">
            <wp:posOffset>662959</wp:posOffset>
          </wp:positionV>
          <wp:extent cx="918210" cy="358101"/>
          <wp:effectExtent l="0" t="0" r="0" b="4445"/>
          <wp:wrapNone/>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5FCBE599" w14:textId="09AB130B" w:rsidR="00F40183" w:rsidRPr="00F414E8" w:rsidRDefault="00F40183" w:rsidP="00F40183">
    <w:pPr>
      <w:pStyle w:val="Header"/>
      <w:tabs>
        <w:tab w:val="clear" w:pos="4320"/>
        <w:tab w:val="clear" w:pos="8640"/>
        <w:tab w:val="center" w:pos="3290"/>
        <w:tab w:val="right" w:pos="7900"/>
      </w:tabs>
      <w:spacing w:before="40" w:line="160" w:lineRule="atLeast"/>
      <w:ind w:left="20" w:right="60" w:hanging="1320"/>
      <w:rPr>
        <w:noProof/>
      </w:rPr>
    </w:pPr>
    <w:r>
      <w:rPr>
        <w:noProof/>
      </w:rPr>
      <w:t>Lab Guide</w:t>
    </w:r>
  </w:p>
  <w:p w14:paraId="0CFCDEC2"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p w14:paraId="5BFA7E03" w14:textId="77777777" w:rsidR="006950E1" w:rsidRPr="00F414E8" w:rsidRDefault="006950E1" w:rsidP="00F12860">
    <w:pPr>
      <w:pStyle w:val="Header"/>
      <w:tabs>
        <w:tab w:val="clear" w:pos="4320"/>
        <w:tab w:val="clear" w:pos="8640"/>
        <w:tab w:val="center" w:pos="3290"/>
      </w:tabs>
      <w:spacing w:before="40" w:line="160" w:lineRule="atLeast"/>
      <w:ind w:left="20" w:right="60" w:hanging="132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E3F64"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drawing>
        <wp:anchor distT="0" distB="0" distL="114300" distR="114300" simplePos="0" relativeHeight="251658240" behindDoc="1" locked="0" layoutInCell="1" allowOverlap="1" wp14:anchorId="3EB8CBC9" wp14:editId="526EC2DF">
          <wp:simplePos x="0" y="0"/>
          <wp:positionH relativeFrom="page">
            <wp:posOffset>914400</wp:posOffset>
          </wp:positionH>
          <wp:positionV relativeFrom="page">
            <wp:posOffset>530225</wp:posOffset>
          </wp:positionV>
          <wp:extent cx="914400" cy="615218"/>
          <wp:effectExtent l="19050" t="0" r="0" b="0"/>
          <wp:wrapNone/>
          <wp:docPr id="1"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7C02937A" w14:textId="357393EC"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r w:rsidRPr="00F97B45">
      <w:rPr>
        <w:rFonts w:cs="Intel Clear"/>
        <w:noProof/>
      </w:rPr>
      <w:fldChar w:fldCharType="begin"/>
    </w:r>
    <w:r w:rsidRPr="00F97B45">
      <w:rPr>
        <w:rFonts w:cs="Intel Clear"/>
        <w:noProof/>
      </w:rPr>
      <w:instrText xml:space="preserve"> STYLEREF  "Heading 1"  \* MERGEFORMAT </w:instrText>
    </w:r>
    <w:r w:rsidR="00872612">
      <w:rPr>
        <w:rFonts w:cs="Intel Clear"/>
        <w:noProof/>
      </w:rPr>
      <w:fldChar w:fldCharType="separate"/>
    </w:r>
    <w:r w:rsidR="00121985">
      <w:rPr>
        <w:rFonts w:cs="Intel Clear"/>
        <w:noProof/>
      </w:rPr>
      <w:t>Top Level Schematic</w:t>
    </w:r>
    <w:r w:rsidRPr="00F97B45">
      <w:rPr>
        <w:rFonts w:cs="Intel Clear"/>
        <w:noProof/>
      </w:rPr>
      <w:fldChar w:fldCharType="end"/>
    </w:r>
  </w:p>
  <w:p w14:paraId="09E09959"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p w14:paraId="08679FB6" w14:textId="77777777" w:rsidR="00A160C2" w:rsidRPr="00F97B45" w:rsidRDefault="00A160C2" w:rsidP="00996FE6">
    <w:pPr>
      <w:pStyle w:val="Header"/>
      <w:tabs>
        <w:tab w:val="clear" w:pos="4320"/>
        <w:tab w:val="clear" w:pos="8640"/>
        <w:tab w:val="center" w:pos="3290"/>
        <w:tab w:val="right" w:pos="7900"/>
      </w:tabs>
      <w:spacing w:before="40" w:line="160" w:lineRule="atLeast"/>
      <w:ind w:hanging="1440"/>
      <w:jc w:val="right"/>
      <w:rPr>
        <w:rFonts w:cs="Intel Clea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D0717" w14:textId="77777777" w:rsidR="00A160C2" w:rsidRDefault="00A160C2" w:rsidP="00996FE6">
    <w:pPr>
      <w:pStyle w:val="Header"/>
      <w:tabs>
        <w:tab w:val="clear" w:pos="4320"/>
        <w:tab w:val="clear" w:pos="8640"/>
        <w:tab w:val="center" w:pos="3290"/>
        <w:tab w:val="right" w:pos="7900"/>
      </w:tabs>
      <w:spacing w:before="40" w:line="160" w:lineRule="atLeast"/>
      <w:ind w:hanging="1440"/>
    </w:pPr>
    <w:r>
      <w:rPr>
        <w:noProof/>
      </w:rPr>
      <w:drawing>
        <wp:anchor distT="0" distB="0" distL="114300" distR="114300" simplePos="0" relativeHeight="251659264" behindDoc="1" locked="0" layoutInCell="1" allowOverlap="1" wp14:anchorId="7E36D194" wp14:editId="1813228A">
          <wp:simplePos x="0" y="0"/>
          <wp:positionH relativeFrom="page">
            <wp:posOffset>5848350</wp:posOffset>
          </wp:positionH>
          <wp:positionV relativeFrom="page">
            <wp:posOffset>662959</wp:posOffset>
          </wp:positionV>
          <wp:extent cx="918210" cy="358101"/>
          <wp:effectExtent l="0" t="0" r="0" b="4445"/>
          <wp:wrapNone/>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18210" cy="358101"/>
                  </a:xfrm>
                  <a:prstGeom prst="rect">
                    <a:avLst/>
                  </a:prstGeom>
                </pic:spPr>
              </pic:pic>
            </a:graphicData>
          </a:graphic>
          <wp14:sizeRelV relativeFrom="margin">
            <wp14:pctHeight>0</wp14:pctHeight>
          </wp14:sizeRelV>
        </wp:anchor>
      </w:drawing>
    </w:r>
  </w:p>
  <w:p w14:paraId="3475D014" w14:textId="17D7AFF6" w:rsidR="00A160C2" w:rsidRDefault="00A160C2" w:rsidP="00996FE6">
    <w:pPr>
      <w:pStyle w:val="Header"/>
      <w:tabs>
        <w:tab w:val="clear" w:pos="4320"/>
        <w:tab w:val="clear" w:pos="8640"/>
        <w:tab w:val="center" w:pos="3290"/>
        <w:tab w:val="right" w:pos="7900"/>
      </w:tabs>
      <w:spacing w:before="40" w:line="160" w:lineRule="atLeast"/>
      <w:ind w:hanging="1440"/>
    </w:pPr>
    <w:r>
      <w:rPr>
        <w:noProof/>
      </w:rPr>
      <w:fldChar w:fldCharType="begin"/>
    </w:r>
    <w:r>
      <w:rPr>
        <w:noProof/>
      </w:rPr>
      <w:instrText xml:space="preserve"> STYLEREF  "Heading 1"  \* MERGEFORMAT </w:instrText>
    </w:r>
    <w:r>
      <w:rPr>
        <w:noProof/>
      </w:rPr>
      <w:fldChar w:fldCharType="separate"/>
    </w:r>
    <w:r w:rsidR="00121985">
      <w:rPr>
        <w:noProof/>
      </w:rPr>
      <w:t>Document Revision History</w:t>
    </w:r>
    <w:r>
      <w:rPr>
        <w:noProof/>
      </w:rPr>
      <w:fldChar w:fldCharType="end"/>
    </w:r>
  </w:p>
  <w:p w14:paraId="26BC5720" w14:textId="77777777" w:rsidR="00A160C2" w:rsidRDefault="00A160C2" w:rsidP="00996FE6">
    <w:pPr>
      <w:pStyle w:val="Header"/>
      <w:tabs>
        <w:tab w:val="clear" w:pos="4320"/>
        <w:tab w:val="clear" w:pos="8640"/>
        <w:tab w:val="center" w:pos="3290"/>
      </w:tabs>
      <w:spacing w:before="40" w:line="160" w:lineRule="atLeast"/>
      <w:ind w:hanging="1440"/>
    </w:pPr>
  </w:p>
  <w:p w14:paraId="22672185" w14:textId="77777777" w:rsidR="00A160C2" w:rsidRDefault="00A160C2" w:rsidP="00996FE6">
    <w:pPr>
      <w:pStyle w:val="Header"/>
      <w:tabs>
        <w:tab w:val="clear" w:pos="4320"/>
        <w:tab w:val="clear" w:pos="8640"/>
        <w:tab w:val="center" w:pos="3290"/>
      </w:tabs>
      <w:spacing w:before="40" w:line="160" w:lineRule="atLeast"/>
      <w:ind w:hanging="144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E3077" w14:textId="77777777" w:rsidR="00A160C2" w:rsidRPr="001B3F31" w:rsidRDefault="00A160C2" w:rsidP="001F766A">
    <w:pPr>
      <w:pStyle w:val="Header"/>
      <w:tabs>
        <w:tab w:val="clear" w:pos="8640"/>
      </w:tabs>
      <w:ind w:right="-110"/>
      <w:jc w:val="right"/>
    </w:pPr>
    <w:r>
      <w:rPr>
        <w:noProof/>
      </w:rPr>
      <w:drawing>
        <wp:anchor distT="0" distB="0" distL="114300" distR="114300" simplePos="0" relativeHeight="251674624" behindDoc="1" locked="0" layoutInCell="1" allowOverlap="1" wp14:anchorId="3120C0B4" wp14:editId="508D988D">
          <wp:simplePos x="0" y="0"/>
          <wp:positionH relativeFrom="page">
            <wp:posOffset>5934075</wp:posOffset>
          </wp:positionH>
          <wp:positionV relativeFrom="page">
            <wp:posOffset>558800</wp:posOffset>
          </wp:positionV>
          <wp:extent cx="914400" cy="615218"/>
          <wp:effectExtent l="0" t="0" r="0" b="0"/>
          <wp:wrapNone/>
          <wp:docPr id="3" name="Picture 3" descr="intel_4c_100_crop.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l_4c_100_crop.emf"/>
                  <pic:cNvPicPr/>
                </pic:nvPicPr>
                <pic:blipFill>
                  <a:blip r:embed="rId1"/>
                  <a:stretch>
                    <a:fillRect/>
                  </a:stretch>
                </pic:blipFill>
                <pic:spPr>
                  <a:xfrm>
                    <a:off x="0" y="0"/>
                    <a:ext cx="914400" cy="615218"/>
                  </a:xfrm>
                  <a:prstGeom prst="rect">
                    <a:avLst/>
                  </a:prstGeom>
                </pic:spPr>
              </pic:pic>
            </a:graphicData>
          </a:graphic>
        </wp:anchor>
      </w:drawing>
    </w:r>
  </w:p>
  <w:p w14:paraId="1086122F" w14:textId="77777777" w:rsidR="00A160C2" w:rsidRPr="001B3F31" w:rsidRDefault="00A160C2" w:rsidP="001F766A">
    <w:pPr>
      <w:pStyle w:val="Header"/>
      <w:tabs>
        <w:tab w:val="clear" w:pos="8640"/>
      </w:tabs>
      <w:ind w:right="-11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2D4"/>
    <w:multiLevelType w:val="hybridMultilevel"/>
    <w:tmpl w:val="B7445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14BE8"/>
    <w:multiLevelType w:val="multilevel"/>
    <w:tmpl w:val="3E8E4098"/>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 w15:restartNumberingAfterBreak="0">
    <w:nsid w:val="0A935C5D"/>
    <w:multiLevelType w:val="multilevel"/>
    <w:tmpl w:val="CB4E17B0"/>
    <w:lvl w:ilvl="0">
      <w:start w:val="1"/>
      <w:numFmt w:val="decimal"/>
      <w:pStyle w:val="ListNumberedList"/>
      <w:lvlText w:val="%1."/>
      <w:lvlJc w:val="left"/>
      <w:pPr>
        <w:tabs>
          <w:tab w:val="num" w:pos="720"/>
        </w:tabs>
        <w:ind w:left="360" w:hanging="360"/>
      </w:pPr>
      <w:rPr>
        <w:rFonts w:hint="default"/>
      </w:rPr>
    </w:lvl>
    <w:lvl w:ilvl="1">
      <w:start w:val="1"/>
      <w:numFmt w:val="lowerLetter"/>
      <w:lvlText w:val="%2."/>
      <w:lvlJc w:val="left"/>
      <w:pPr>
        <w:tabs>
          <w:tab w:val="num" w:pos="792"/>
        </w:tabs>
        <w:ind w:left="792" w:hanging="432"/>
      </w:pPr>
      <w:rPr>
        <w:rFonts w:hint="default"/>
      </w:rPr>
    </w:lvl>
    <w:lvl w:ilvl="2">
      <w:start w:val="1"/>
      <w:numFmt w:val="decimal"/>
      <w:lvlText w:val="%3."/>
      <w:lvlJc w:val="left"/>
      <w:pPr>
        <w:tabs>
          <w:tab w:val="num" w:pos="1224"/>
        </w:tabs>
        <w:ind w:left="1224" w:hanging="504"/>
      </w:pPr>
      <w:rPr>
        <w:rFonts w:hint="default"/>
      </w:rPr>
    </w:lvl>
    <w:lvl w:ilvl="3">
      <w:start w:val="1"/>
      <w:numFmt w:val="decimal"/>
      <w:lvlText w:val="%2."/>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8B34ACD"/>
    <w:multiLevelType w:val="multilevel"/>
    <w:tmpl w:val="3F448232"/>
    <w:lvl w:ilvl="0">
      <w:start w:val="1"/>
      <w:numFmt w:val="decimal"/>
      <w:lvlText w:val="%1.0"/>
      <w:lvlJc w:val="left"/>
      <w:pPr>
        <w:tabs>
          <w:tab w:val="num" w:pos="0"/>
        </w:tabs>
        <w:ind w:left="0" w:hanging="1300"/>
      </w:pPr>
      <w:rPr>
        <w:rFonts w:hint="default"/>
      </w:rPr>
    </w:lvl>
    <w:lvl w:ilvl="1">
      <w:start w:val="1"/>
      <w:numFmt w:val="decimal"/>
      <w:lvlText w:val="%1.%2"/>
      <w:lvlJc w:val="left"/>
      <w:pPr>
        <w:tabs>
          <w:tab w:val="num" w:pos="0"/>
        </w:tabs>
        <w:ind w:left="0" w:hanging="1300"/>
      </w:pPr>
      <w:rPr>
        <w:rFonts w:hint="default"/>
      </w:rPr>
    </w:lvl>
    <w:lvl w:ilvl="2">
      <w:start w:val="1"/>
      <w:numFmt w:val="decimal"/>
      <w:lvlText w:val="%1.%2.%3"/>
      <w:lvlJc w:val="left"/>
      <w:pPr>
        <w:tabs>
          <w:tab w:val="num" w:pos="0"/>
        </w:tabs>
        <w:ind w:left="0" w:hanging="1300"/>
      </w:pPr>
      <w:rPr>
        <w:rFonts w:hint="default"/>
      </w:rPr>
    </w:lvl>
    <w:lvl w:ilvl="3">
      <w:start w:val="1"/>
      <w:numFmt w:val="decimal"/>
      <w:lvlText w:val="%1.%2.%3.%4"/>
      <w:lvlJc w:val="left"/>
      <w:pPr>
        <w:tabs>
          <w:tab w:val="num" w:pos="500"/>
        </w:tabs>
        <w:ind w:left="0" w:hanging="1300"/>
      </w:pPr>
      <w:rPr>
        <w:rFonts w:hint="default"/>
      </w:rPr>
    </w:lvl>
    <w:lvl w:ilvl="4">
      <w:start w:val="1"/>
      <w:numFmt w:val="decimal"/>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4" w15:restartNumberingAfterBreak="0">
    <w:nsid w:val="20A63BA9"/>
    <w:multiLevelType w:val="singleLevel"/>
    <w:tmpl w:val="B22E2CCC"/>
    <w:lvl w:ilvl="0">
      <w:start w:val="1"/>
      <w:numFmt w:val="bullet"/>
      <w:pStyle w:val="CellBodyBulletSub"/>
      <w:lvlText w:val=""/>
      <w:lvlJc w:val="left"/>
      <w:pPr>
        <w:tabs>
          <w:tab w:val="num" w:pos="936"/>
        </w:tabs>
        <w:ind w:left="0" w:firstLine="216"/>
      </w:pPr>
      <w:rPr>
        <w:rFonts w:ascii="Symbol" w:hAnsi="Symbol" w:hint="default"/>
      </w:rPr>
    </w:lvl>
  </w:abstractNum>
  <w:abstractNum w:abstractNumId="5" w15:restartNumberingAfterBreak="0">
    <w:nsid w:val="220257FD"/>
    <w:multiLevelType w:val="multilevel"/>
    <w:tmpl w:val="9614EF32"/>
    <w:name w:val="Titluri23"/>
    <w:lvl w:ilvl="0">
      <w:start w:val="1"/>
      <w:numFmt w:val="decimal"/>
      <w:pStyle w:val="Heading1"/>
      <w:lvlText w:val="%1.0"/>
      <w:lvlJc w:val="left"/>
      <w:pPr>
        <w:tabs>
          <w:tab w:val="num" w:pos="0"/>
        </w:tabs>
        <w:ind w:left="0" w:hanging="1440"/>
      </w:pPr>
      <w:rPr>
        <w:rFonts w:hint="default"/>
      </w:rPr>
    </w:lvl>
    <w:lvl w:ilvl="1">
      <w:start w:val="1"/>
      <w:numFmt w:val="decimal"/>
      <w:pStyle w:val="Heading2"/>
      <w:lvlText w:val="%1.%2"/>
      <w:lvlJc w:val="left"/>
      <w:pPr>
        <w:tabs>
          <w:tab w:val="num" w:pos="0"/>
        </w:tabs>
        <w:ind w:left="0" w:hanging="1440"/>
      </w:pPr>
      <w:rPr>
        <w:rFonts w:hint="default"/>
      </w:rPr>
    </w:lvl>
    <w:lvl w:ilvl="2">
      <w:start w:val="1"/>
      <w:numFmt w:val="decimal"/>
      <w:pStyle w:val="Heading3"/>
      <w:lvlText w:val="%1.%2.%3"/>
      <w:lvlJc w:val="left"/>
      <w:pPr>
        <w:tabs>
          <w:tab w:val="num" w:pos="0"/>
        </w:tabs>
        <w:ind w:left="0" w:hanging="1440"/>
      </w:pPr>
      <w:rPr>
        <w:rFonts w:hint="default"/>
      </w:rPr>
    </w:lvl>
    <w:lvl w:ilvl="3">
      <w:start w:val="1"/>
      <w:numFmt w:val="decimal"/>
      <w:pStyle w:val="Heading4"/>
      <w:lvlText w:val="%1.%2.%3.%4"/>
      <w:lvlJc w:val="left"/>
      <w:pPr>
        <w:tabs>
          <w:tab w:val="num" w:pos="0"/>
        </w:tabs>
        <w:ind w:left="0" w:hanging="1440"/>
      </w:pPr>
      <w:rPr>
        <w:rFonts w:hint="default"/>
      </w:rPr>
    </w:lvl>
    <w:lvl w:ilvl="4">
      <w:start w:val="1"/>
      <w:numFmt w:val="decimal"/>
      <w:pStyle w:val="Heading5"/>
      <w:lvlText w:val="%1.%2.%3.%4.%5"/>
      <w:lvlJc w:val="left"/>
      <w:pPr>
        <w:tabs>
          <w:tab w:val="num" w:pos="0"/>
        </w:tabs>
        <w:ind w:left="0" w:hanging="1440"/>
      </w:pPr>
      <w:rPr>
        <w:rFonts w:hint="default"/>
      </w:rPr>
    </w:lvl>
    <w:lvl w:ilvl="5">
      <w:start w:val="1"/>
      <w:numFmt w:val="upperLetter"/>
      <w:pStyle w:val="Heading6"/>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pStyle w:val="Heading8"/>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6" w15:restartNumberingAfterBreak="0">
    <w:nsid w:val="2446430F"/>
    <w:multiLevelType w:val="multilevel"/>
    <w:tmpl w:val="5F304368"/>
    <w:lvl w:ilvl="0">
      <w:start w:val="1"/>
      <w:numFmt w:val="none"/>
      <w:pStyle w:val="NoteTable"/>
      <w:lvlText w:val="NOT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15:restartNumberingAfterBreak="0">
    <w:nsid w:val="254C10DD"/>
    <w:multiLevelType w:val="multilevel"/>
    <w:tmpl w:val="228E0DC8"/>
    <w:lvl w:ilvl="0">
      <w:start w:val="1"/>
      <w:numFmt w:val="none"/>
      <w:pStyle w:val="CellBitSet"/>
      <w:lvlText w:val="1 =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5D340DC"/>
    <w:multiLevelType w:val="multilevel"/>
    <w:tmpl w:val="7E0AB2A8"/>
    <w:name w:val="Titluri22"/>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pStyle w:val="Heading9"/>
      <w:lvlText w:val="%6.%7.%8.%9."/>
      <w:lvlJc w:val="left"/>
      <w:pPr>
        <w:tabs>
          <w:tab w:val="num" w:pos="0"/>
        </w:tabs>
        <w:ind w:left="0" w:hanging="1440"/>
      </w:pPr>
      <w:rPr>
        <w:rFonts w:hint="default"/>
      </w:rPr>
    </w:lvl>
  </w:abstractNum>
  <w:abstractNum w:abstractNumId="9" w15:restartNumberingAfterBreak="0">
    <w:nsid w:val="3A8139B2"/>
    <w:multiLevelType w:val="multilevel"/>
    <w:tmpl w:val="40B61B5A"/>
    <w:lvl w:ilvl="0">
      <w:start w:val="1"/>
      <w:numFmt w:val="none"/>
      <w:pStyle w:val="Note"/>
      <w:lvlText w:val="Note:"/>
      <w:lvlJc w:val="left"/>
      <w:pPr>
        <w:tabs>
          <w:tab w:val="num" w:pos="76"/>
        </w:tabs>
        <w:ind w:left="-644" w:firstLine="0"/>
      </w:pPr>
      <w:rPr>
        <w:rFonts w:ascii="Verdana" w:hAnsi="Verdana" w:hint="default"/>
        <w:b/>
        <w:i/>
        <w:sz w:val="18"/>
      </w:rPr>
    </w:lvl>
    <w:lvl w:ilvl="1">
      <w:start w:val="1"/>
      <w:numFmt w:val="decimalZero"/>
      <w:isLgl/>
      <w:lvlText w:val="Section %1.%2"/>
      <w:lvlJc w:val="left"/>
      <w:pPr>
        <w:tabs>
          <w:tab w:val="num" w:pos="436"/>
        </w:tabs>
        <w:ind w:left="-644" w:firstLine="0"/>
      </w:pPr>
      <w:rPr>
        <w:rFonts w:hint="default"/>
      </w:rPr>
    </w:lvl>
    <w:lvl w:ilvl="2">
      <w:start w:val="1"/>
      <w:numFmt w:val="lowerLetter"/>
      <w:lvlText w:val="(%3)"/>
      <w:lvlJc w:val="left"/>
      <w:pPr>
        <w:tabs>
          <w:tab w:val="num" w:pos="76"/>
        </w:tabs>
        <w:ind w:left="76" w:hanging="432"/>
      </w:pPr>
      <w:rPr>
        <w:rFonts w:hint="default"/>
      </w:rPr>
    </w:lvl>
    <w:lvl w:ilvl="3">
      <w:start w:val="1"/>
      <w:numFmt w:val="lowerRoman"/>
      <w:lvlText w:val="(%4)"/>
      <w:lvlJc w:val="right"/>
      <w:pPr>
        <w:tabs>
          <w:tab w:val="num" w:pos="220"/>
        </w:tabs>
        <w:ind w:left="220" w:hanging="144"/>
      </w:pPr>
      <w:rPr>
        <w:rFonts w:hint="default"/>
      </w:rPr>
    </w:lvl>
    <w:lvl w:ilvl="4">
      <w:start w:val="1"/>
      <w:numFmt w:val="decimal"/>
      <w:lvlText w:val="%5)"/>
      <w:lvlJc w:val="left"/>
      <w:pPr>
        <w:tabs>
          <w:tab w:val="num" w:pos="364"/>
        </w:tabs>
        <w:ind w:left="364" w:hanging="432"/>
      </w:pPr>
      <w:rPr>
        <w:rFonts w:hint="default"/>
      </w:rPr>
    </w:lvl>
    <w:lvl w:ilvl="5">
      <w:start w:val="1"/>
      <w:numFmt w:val="lowerLetter"/>
      <w:lvlText w:val="%6)"/>
      <w:lvlJc w:val="left"/>
      <w:pPr>
        <w:tabs>
          <w:tab w:val="num" w:pos="508"/>
        </w:tabs>
        <w:ind w:left="508" w:hanging="432"/>
      </w:pPr>
      <w:rPr>
        <w:rFonts w:hint="default"/>
      </w:rPr>
    </w:lvl>
    <w:lvl w:ilvl="6">
      <w:start w:val="1"/>
      <w:numFmt w:val="lowerRoman"/>
      <w:lvlText w:val="%7)"/>
      <w:lvlJc w:val="right"/>
      <w:pPr>
        <w:tabs>
          <w:tab w:val="num" w:pos="652"/>
        </w:tabs>
        <w:ind w:left="652" w:hanging="288"/>
      </w:pPr>
      <w:rPr>
        <w:rFonts w:hint="default"/>
      </w:rPr>
    </w:lvl>
    <w:lvl w:ilvl="7">
      <w:start w:val="1"/>
      <w:numFmt w:val="lowerLetter"/>
      <w:lvlText w:val="%8."/>
      <w:lvlJc w:val="left"/>
      <w:pPr>
        <w:tabs>
          <w:tab w:val="num" w:pos="796"/>
        </w:tabs>
        <w:ind w:left="796" w:hanging="432"/>
      </w:pPr>
      <w:rPr>
        <w:rFonts w:hint="default"/>
      </w:rPr>
    </w:lvl>
    <w:lvl w:ilvl="8">
      <w:start w:val="1"/>
      <w:numFmt w:val="lowerRoman"/>
      <w:lvlText w:val="%9."/>
      <w:lvlJc w:val="right"/>
      <w:pPr>
        <w:tabs>
          <w:tab w:val="num" w:pos="940"/>
        </w:tabs>
        <w:ind w:left="940" w:hanging="144"/>
      </w:pPr>
      <w:rPr>
        <w:rFonts w:hint="default"/>
      </w:rPr>
    </w:lvl>
  </w:abstractNum>
  <w:abstractNum w:abstractNumId="10" w15:restartNumberingAfterBreak="0">
    <w:nsid w:val="3D2567EC"/>
    <w:multiLevelType w:val="multilevel"/>
    <w:tmpl w:val="B2A60AFA"/>
    <w:lvl w:ilvl="0">
      <w:start w:val="1"/>
      <w:numFmt w:val="none"/>
      <w:pStyle w:val="Rule"/>
      <w:lvlText w:val="RULE:"/>
      <w:lvlJc w:val="left"/>
      <w:pPr>
        <w:tabs>
          <w:tab w:val="num" w:pos="720"/>
        </w:tabs>
        <w:ind w:left="360" w:hanging="360"/>
      </w:pPr>
      <w:rPr>
        <w:rFonts w:ascii="Verdana" w:hAnsi="Verdana" w:hint="default"/>
        <w:b/>
        <w:i w:val="0"/>
        <w:caps/>
        <w:sz w:val="16"/>
      </w:rPr>
    </w:lvl>
    <w:lvl w:ilvl="1">
      <w:start w:val="1"/>
      <w:numFmt w:val="decimal"/>
      <w:lvlText w:val="%2."/>
      <w:lvlJc w:val="left"/>
      <w:pPr>
        <w:tabs>
          <w:tab w:val="num" w:pos="792"/>
        </w:tabs>
        <w:ind w:left="792" w:hanging="432"/>
      </w:pPr>
      <w:rPr>
        <w:rFonts w:ascii="Helvetica" w:hAnsi="Helvetic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49225A5B"/>
    <w:multiLevelType w:val="hybridMultilevel"/>
    <w:tmpl w:val="DE6213FA"/>
    <w:lvl w:ilvl="0" w:tplc="421451CA">
      <w:start w:val="1"/>
      <w:numFmt w:val="bullet"/>
      <w:pStyle w:val="ExecSummary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3487A"/>
    <w:multiLevelType w:val="singleLevel"/>
    <w:tmpl w:val="0234F2B6"/>
    <w:lvl w:ilvl="0">
      <w:start w:val="1"/>
      <w:numFmt w:val="bullet"/>
      <w:pStyle w:val="CellBodyBullet"/>
      <w:lvlText w:val=""/>
      <w:lvlJc w:val="left"/>
      <w:pPr>
        <w:tabs>
          <w:tab w:val="num" w:pos="360"/>
        </w:tabs>
        <w:ind w:left="120" w:hanging="120"/>
      </w:pPr>
      <w:rPr>
        <w:rFonts w:ascii="Symbol" w:hAnsi="Symbol" w:hint="default"/>
      </w:rPr>
    </w:lvl>
  </w:abstractNum>
  <w:abstractNum w:abstractNumId="13" w15:restartNumberingAfterBreak="0">
    <w:nsid w:val="4E3E601F"/>
    <w:multiLevelType w:val="hybridMultilevel"/>
    <w:tmpl w:val="47BC7EA0"/>
    <w:lvl w:ilvl="0" w:tplc="FD0C54C8">
      <w:start w:val="1"/>
      <w:numFmt w:val="decimal"/>
      <w:pStyle w:val="TableLabel"/>
      <w:suff w:val="space"/>
      <w:lvlText w:val="Table %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2CD5"/>
    <w:multiLevelType w:val="multilevel"/>
    <w:tmpl w:val="CE82D9C8"/>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15" w15:restartNumberingAfterBreak="0">
    <w:nsid w:val="53925564"/>
    <w:multiLevelType w:val="singleLevel"/>
    <w:tmpl w:val="9A7CF00A"/>
    <w:lvl w:ilvl="0">
      <w:start w:val="1"/>
      <w:numFmt w:val="bullet"/>
      <w:pStyle w:val="Bullet"/>
      <w:lvlText w:val=""/>
      <w:lvlJc w:val="left"/>
      <w:pPr>
        <w:tabs>
          <w:tab w:val="num" w:pos="360"/>
        </w:tabs>
        <w:ind w:left="216" w:hanging="216"/>
      </w:pPr>
      <w:rPr>
        <w:rFonts w:ascii="Symbol" w:hAnsi="Symbol" w:hint="default"/>
      </w:rPr>
    </w:lvl>
  </w:abstractNum>
  <w:abstractNum w:abstractNumId="16" w15:restartNumberingAfterBreak="0">
    <w:nsid w:val="54BE32D3"/>
    <w:multiLevelType w:val="singleLevel"/>
    <w:tmpl w:val="5DB2EB26"/>
    <w:lvl w:ilvl="0">
      <w:start w:val="1"/>
      <w:numFmt w:val="none"/>
      <w:pStyle w:val="Caution"/>
      <w:lvlText w:val="Caution:"/>
      <w:lvlJc w:val="left"/>
      <w:pPr>
        <w:tabs>
          <w:tab w:val="num" w:pos="240"/>
        </w:tabs>
        <w:ind w:left="-48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55FB52CF"/>
    <w:multiLevelType w:val="singleLevel"/>
    <w:tmpl w:val="6F8004B8"/>
    <w:lvl w:ilvl="0">
      <w:start w:val="1"/>
      <w:numFmt w:val="bullet"/>
      <w:pStyle w:val="BulletSub"/>
      <w:lvlText w:val=""/>
      <w:lvlJc w:val="left"/>
      <w:pPr>
        <w:tabs>
          <w:tab w:val="num" w:pos="1080"/>
        </w:tabs>
        <w:ind w:left="720" w:hanging="360"/>
      </w:pPr>
      <w:rPr>
        <w:rFonts w:ascii="Symbol" w:hAnsi="Symbol" w:hint="default"/>
      </w:rPr>
    </w:lvl>
  </w:abstractNum>
  <w:abstractNum w:abstractNumId="18" w15:restartNumberingAfterBreak="0">
    <w:nsid w:val="564428E2"/>
    <w:multiLevelType w:val="hybridMultilevel"/>
    <w:tmpl w:val="7E2256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7B2809"/>
    <w:multiLevelType w:val="multilevel"/>
    <w:tmpl w:val="E8E685CA"/>
    <w:lvl w:ilvl="0">
      <w:start w:val="1"/>
      <w:numFmt w:val="none"/>
      <w:pStyle w:val="NotesTable"/>
      <w:lvlText w:val="NOTES:"/>
      <w:lvlJc w:val="left"/>
      <w:pPr>
        <w:tabs>
          <w:tab w:val="num" w:pos="720"/>
        </w:tabs>
        <w:ind w:left="360" w:hanging="360"/>
      </w:pPr>
      <w:rPr>
        <w:rFonts w:ascii="Verdana" w:hAnsi="Verdana" w:hint="default"/>
        <w:b/>
        <w:i w:val="0"/>
        <w:caps/>
        <w:sz w:val="16"/>
      </w:rPr>
    </w:lvl>
    <w:lvl w:ilvl="1">
      <w:start w:val="1"/>
      <w:numFmt w:val="decimal"/>
      <w:pStyle w:val="NotesTableNumberedList"/>
      <w:lvlText w:val="%2."/>
      <w:lvlJc w:val="left"/>
      <w:pPr>
        <w:tabs>
          <w:tab w:val="num" w:pos="792"/>
        </w:tabs>
        <w:ind w:left="792" w:hanging="432"/>
      </w:pPr>
      <w:rPr>
        <w:rFonts w:ascii="Verdana" w:hAnsi="Verdana" w:hint="default"/>
        <w:sz w:val="16"/>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0" w15:restartNumberingAfterBreak="0">
    <w:nsid w:val="5EED6331"/>
    <w:multiLevelType w:val="multilevel"/>
    <w:tmpl w:val="EF0E8A74"/>
    <w:lvl w:ilvl="0">
      <w:start w:val="1"/>
      <w:numFmt w:val="upperLetter"/>
      <w:pStyle w:val="zHeading1Appendix"/>
      <w:lvlText w:val="Appendix %1"/>
      <w:lvlJc w:val="left"/>
      <w:pPr>
        <w:tabs>
          <w:tab w:val="num" w:pos="1580"/>
        </w:tabs>
        <w:ind w:left="-940" w:hanging="360"/>
      </w:pPr>
      <w:rPr>
        <w:rFonts w:hint="default"/>
      </w:rPr>
    </w:lvl>
    <w:lvl w:ilvl="1">
      <w:start w:val="1"/>
      <w:numFmt w:val="decimal"/>
      <w:pStyle w:val="zHeading2Appendix"/>
      <w:lvlText w:val="%1.%2"/>
      <w:lvlJc w:val="left"/>
      <w:pPr>
        <w:tabs>
          <w:tab w:val="num" w:pos="0"/>
        </w:tabs>
        <w:ind w:left="0" w:hanging="1300"/>
      </w:pPr>
      <w:rPr>
        <w:rFonts w:hint="default"/>
      </w:rPr>
    </w:lvl>
    <w:lvl w:ilvl="2">
      <w:start w:val="1"/>
      <w:numFmt w:val="decimal"/>
      <w:pStyle w:val="zHeading3Appendix"/>
      <w:lvlText w:val="%1.%2.%3"/>
      <w:lvlJc w:val="left"/>
      <w:pPr>
        <w:tabs>
          <w:tab w:val="num" w:pos="0"/>
        </w:tabs>
        <w:ind w:left="0" w:hanging="1300"/>
      </w:pPr>
      <w:rPr>
        <w:rFonts w:hint="default"/>
      </w:rPr>
    </w:lvl>
    <w:lvl w:ilvl="3">
      <w:start w:val="1"/>
      <w:numFmt w:val="decimal"/>
      <w:pStyle w:val="zHeading4Appendix"/>
      <w:lvlText w:val="%1.%2.%3.%4"/>
      <w:lvlJc w:val="left"/>
      <w:pPr>
        <w:tabs>
          <w:tab w:val="num" w:pos="500"/>
        </w:tabs>
        <w:ind w:left="0" w:hanging="1300"/>
      </w:pPr>
      <w:rPr>
        <w:rFonts w:hint="default"/>
      </w:rPr>
    </w:lvl>
    <w:lvl w:ilvl="4">
      <w:start w:val="1"/>
      <w:numFmt w:val="decimal"/>
      <w:pStyle w:val="zHeading5Appendix"/>
      <w:lvlText w:val="%1.%2.%3.%4.%5"/>
      <w:lvlJc w:val="left"/>
      <w:pPr>
        <w:tabs>
          <w:tab w:val="num" w:pos="860"/>
        </w:tabs>
        <w:ind w:left="0" w:hanging="1300"/>
      </w:pPr>
      <w:rPr>
        <w:rFonts w:hint="default"/>
      </w:rPr>
    </w:lvl>
    <w:lvl w:ilvl="5">
      <w:start w:val="1"/>
      <w:numFmt w:val="none"/>
      <w:lvlText w:val=""/>
      <w:lvlJc w:val="left"/>
      <w:pPr>
        <w:tabs>
          <w:tab w:val="num" w:pos="1436"/>
        </w:tabs>
        <w:ind w:left="1436" w:hanging="936"/>
      </w:pPr>
      <w:rPr>
        <w:rFonts w:hint="default"/>
      </w:rPr>
    </w:lvl>
    <w:lvl w:ilvl="6">
      <w:start w:val="1"/>
      <w:numFmt w:val="decimal"/>
      <w:lvlText w:val="%1.%2.%3.%4.%5.%6.%7."/>
      <w:lvlJc w:val="left"/>
      <w:pPr>
        <w:tabs>
          <w:tab w:val="num" w:pos="1940"/>
        </w:tabs>
        <w:ind w:left="1940" w:hanging="1080"/>
      </w:pPr>
      <w:rPr>
        <w:rFonts w:hint="default"/>
      </w:rPr>
    </w:lvl>
    <w:lvl w:ilvl="7">
      <w:start w:val="1"/>
      <w:numFmt w:val="decimal"/>
      <w:lvlText w:val="%1.%2.%3.%4.%5.%6.%7.%8."/>
      <w:lvlJc w:val="left"/>
      <w:pPr>
        <w:tabs>
          <w:tab w:val="num" w:pos="2444"/>
        </w:tabs>
        <w:ind w:left="2444" w:hanging="1224"/>
      </w:pPr>
      <w:rPr>
        <w:rFonts w:hint="default"/>
      </w:rPr>
    </w:lvl>
    <w:lvl w:ilvl="8">
      <w:start w:val="1"/>
      <w:numFmt w:val="decimal"/>
      <w:lvlText w:val="%1.%2.%3.%4.%5.%6.%7.%8.%9."/>
      <w:lvlJc w:val="left"/>
      <w:pPr>
        <w:tabs>
          <w:tab w:val="num" w:pos="3020"/>
        </w:tabs>
        <w:ind w:left="3020" w:hanging="1440"/>
      </w:pPr>
      <w:rPr>
        <w:rFonts w:hint="default"/>
      </w:rPr>
    </w:lvl>
  </w:abstractNum>
  <w:abstractNum w:abstractNumId="21" w15:restartNumberingAfterBreak="0">
    <w:nsid w:val="5F66048F"/>
    <w:multiLevelType w:val="multilevel"/>
    <w:tmpl w:val="9F24A768"/>
    <w:name w:val="Titluri"/>
    <w:lvl w:ilvl="0">
      <w:start w:val="1"/>
      <w:numFmt w:val="decimal"/>
      <w:lvlText w:val="%1.0"/>
      <w:lvlJc w:val="left"/>
      <w:pPr>
        <w:tabs>
          <w:tab w:val="num" w:pos="0"/>
        </w:tabs>
        <w:ind w:left="0" w:hanging="1440"/>
      </w:pPr>
      <w:rPr>
        <w:rFonts w:hint="default"/>
      </w:rPr>
    </w:lvl>
    <w:lvl w:ilvl="1">
      <w:start w:val="1"/>
      <w:numFmt w:val="decimal"/>
      <w:lvlText w:val="%1.%2"/>
      <w:lvlJc w:val="left"/>
      <w:pPr>
        <w:tabs>
          <w:tab w:val="num" w:pos="0"/>
        </w:tabs>
        <w:ind w:left="0" w:hanging="1440"/>
      </w:pPr>
      <w:rPr>
        <w:rFonts w:hint="default"/>
      </w:rPr>
    </w:lvl>
    <w:lvl w:ilvl="2">
      <w:start w:val="1"/>
      <w:numFmt w:val="decimal"/>
      <w:lvlText w:val="%1.%2.%3"/>
      <w:lvlJc w:val="left"/>
      <w:pPr>
        <w:tabs>
          <w:tab w:val="num" w:pos="0"/>
        </w:tabs>
        <w:ind w:left="0" w:hanging="1440"/>
      </w:pPr>
      <w:rPr>
        <w:rFonts w:hint="default"/>
      </w:rPr>
    </w:lvl>
    <w:lvl w:ilvl="3">
      <w:start w:val="1"/>
      <w:numFmt w:val="decimal"/>
      <w:lvlText w:val="%1.%2.%3.%4"/>
      <w:lvlJc w:val="left"/>
      <w:pPr>
        <w:tabs>
          <w:tab w:val="num" w:pos="0"/>
        </w:tabs>
        <w:ind w:left="0" w:hanging="1440"/>
      </w:pPr>
      <w:rPr>
        <w:rFonts w:hint="default"/>
      </w:rPr>
    </w:lvl>
    <w:lvl w:ilvl="4">
      <w:start w:val="1"/>
      <w:numFmt w:val="decimal"/>
      <w:lvlText w:val="%1.%2.%3.%4.%5"/>
      <w:lvlJc w:val="left"/>
      <w:pPr>
        <w:tabs>
          <w:tab w:val="num" w:pos="0"/>
        </w:tabs>
        <w:ind w:left="0" w:hanging="1440"/>
      </w:pPr>
      <w:rPr>
        <w:rFonts w:hint="default"/>
      </w:rPr>
    </w:lvl>
    <w:lvl w:ilvl="5">
      <w:start w:val="1"/>
      <w:numFmt w:val="upperLetter"/>
      <w:suff w:val="space"/>
      <w:lvlText w:val="Appendix %6."/>
      <w:lvlJc w:val="left"/>
      <w:pPr>
        <w:ind w:left="0" w:hanging="1440"/>
      </w:pPr>
      <w:rPr>
        <w:rFonts w:hint="default"/>
      </w:rPr>
    </w:lvl>
    <w:lvl w:ilvl="6">
      <w:start w:val="1"/>
      <w:numFmt w:val="decimal"/>
      <w:pStyle w:val="Heading7"/>
      <w:lvlText w:val="%6.%7."/>
      <w:lvlJc w:val="left"/>
      <w:pPr>
        <w:tabs>
          <w:tab w:val="num" w:pos="0"/>
        </w:tabs>
        <w:ind w:left="0" w:hanging="1440"/>
      </w:pPr>
      <w:rPr>
        <w:rFonts w:hint="default"/>
      </w:rPr>
    </w:lvl>
    <w:lvl w:ilvl="7">
      <w:start w:val="1"/>
      <w:numFmt w:val="decimal"/>
      <w:lvlText w:val="%6.%7.%8."/>
      <w:lvlJc w:val="left"/>
      <w:pPr>
        <w:tabs>
          <w:tab w:val="num" w:pos="0"/>
        </w:tabs>
        <w:ind w:left="0" w:hanging="1440"/>
      </w:pPr>
      <w:rPr>
        <w:rFonts w:hint="default"/>
      </w:rPr>
    </w:lvl>
    <w:lvl w:ilvl="8">
      <w:start w:val="1"/>
      <w:numFmt w:val="decimal"/>
      <w:lvlText w:val="%6.%7.%8.%9."/>
      <w:lvlJc w:val="left"/>
      <w:pPr>
        <w:tabs>
          <w:tab w:val="num" w:pos="0"/>
        </w:tabs>
        <w:ind w:left="0" w:hanging="1440"/>
      </w:pPr>
      <w:rPr>
        <w:rFonts w:hint="default"/>
      </w:rPr>
    </w:lvl>
  </w:abstractNum>
  <w:abstractNum w:abstractNumId="22" w15:restartNumberingAfterBreak="0">
    <w:nsid w:val="6635598C"/>
    <w:multiLevelType w:val="multilevel"/>
    <w:tmpl w:val="1D8CE268"/>
    <w:lvl w:ilvl="0">
      <w:start w:val="1"/>
      <w:numFmt w:val="none"/>
      <w:pStyle w:val="Spacer"/>
      <w:suff w:val="space"/>
      <w:lvlText w:val=""/>
      <w:lvlJc w:val="left"/>
      <w:pPr>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none"/>
      <w:lvlText w:val=""/>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3" w15:restartNumberingAfterBreak="0">
    <w:nsid w:val="6C1835F4"/>
    <w:multiLevelType w:val="hybridMultilevel"/>
    <w:tmpl w:val="466A9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62A22"/>
    <w:multiLevelType w:val="singleLevel"/>
    <w:tmpl w:val="3EB046F6"/>
    <w:lvl w:ilvl="0">
      <w:start w:val="1"/>
      <w:numFmt w:val="none"/>
      <w:pStyle w:val="Warning"/>
      <w:lvlText w:val="Warning:"/>
      <w:lvlJc w:val="left"/>
      <w:pPr>
        <w:tabs>
          <w:tab w:val="num" w:pos="120"/>
        </w:tabs>
        <w:ind w:left="-600" w:hanging="360"/>
      </w:pPr>
      <w:rPr>
        <w:rFonts w:ascii="Verdana" w:hAnsi="Verdana" w:hint="default"/>
        <w:b/>
        <w:i/>
        <w:caps w:val="0"/>
        <w:strike w:val="0"/>
        <w:dstrike w:val="0"/>
        <w:vanish w:val="0"/>
        <w:color w:val="000000"/>
        <w:sz w:val="18"/>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75894765"/>
    <w:multiLevelType w:val="multilevel"/>
    <w:tmpl w:val="C8862F26"/>
    <w:lvl w:ilvl="0">
      <w:start w:val="1"/>
      <w:numFmt w:val="none"/>
      <w:pStyle w:val="CellBitClear"/>
      <w:lvlText w:val="0 = "/>
      <w:lvlJc w:val="left"/>
      <w:pPr>
        <w:tabs>
          <w:tab w:val="num" w:pos="108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6" w15:restartNumberingAfterBreak="0">
    <w:nsid w:val="7807715A"/>
    <w:multiLevelType w:val="multilevel"/>
    <w:tmpl w:val="ED2A000A"/>
    <w:styleLink w:val="Heading3Bullet"/>
    <w:lvl w:ilvl="0">
      <w:start w:val="1"/>
      <w:numFmt w:val="bullet"/>
      <w:lvlText w:val=""/>
      <w:lvlJc w:val="left"/>
      <w:pPr>
        <w:tabs>
          <w:tab w:val="num" w:pos="1800"/>
        </w:tabs>
        <w:ind w:left="180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798537CA"/>
    <w:multiLevelType w:val="multilevel"/>
    <w:tmpl w:val="4870549C"/>
    <w:styleLink w:val="Heading2Bullet"/>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7EFF56AA"/>
    <w:multiLevelType w:val="hybridMultilevel"/>
    <w:tmpl w:val="F8103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7"/>
  </w:num>
  <w:num w:numId="5">
    <w:abstractNumId w:val="16"/>
  </w:num>
  <w:num w:numId="6">
    <w:abstractNumId w:val="25"/>
  </w:num>
  <w:num w:numId="7">
    <w:abstractNumId w:val="7"/>
  </w:num>
  <w:num w:numId="8">
    <w:abstractNumId w:val="12"/>
  </w:num>
  <w:num w:numId="9">
    <w:abstractNumId w:val="4"/>
  </w:num>
  <w:num w:numId="10">
    <w:abstractNumId w:val="11"/>
  </w:num>
  <w:num w:numId="11">
    <w:abstractNumId w:val="27"/>
  </w:num>
  <w:num w:numId="12">
    <w:abstractNumId w:val="26"/>
  </w:num>
  <w:num w:numId="13">
    <w:abstractNumId w:val="1"/>
  </w:num>
  <w:num w:numId="14">
    <w:abstractNumId w:val="2"/>
  </w:num>
  <w:num w:numId="15">
    <w:abstractNumId w:val="9"/>
  </w:num>
  <w:num w:numId="16">
    <w:abstractNumId w:val="6"/>
  </w:num>
  <w:num w:numId="17">
    <w:abstractNumId w:val="19"/>
  </w:num>
  <w:num w:numId="18">
    <w:abstractNumId w:val="22"/>
  </w:num>
  <w:num w:numId="19">
    <w:abstractNumId w:val="13"/>
  </w:num>
  <w:num w:numId="20">
    <w:abstractNumId w:val="24"/>
  </w:num>
  <w:num w:numId="21">
    <w:abstractNumId w:val="20"/>
  </w:num>
  <w:num w:numId="22">
    <w:abstractNumId w:val="10"/>
  </w:num>
  <w:num w:numId="23">
    <w:abstractNumId w:val="10"/>
  </w:num>
  <w:num w:numId="24">
    <w:abstractNumId w:val="1"/>
    <w:lvlOverride w:ilvl="0">
      <w:lvl w:ilvl="0">
        <w:start w:val="1"/>
        <w:numFmt w:val="decimal"/>
        <w:lvlText w:val="%1.0"/>
        <w:lvlJc w:val="left"/>
        <w:pPr>
          <w:tabs>
            <w:tab w:val="num" w:pos="0"/>
          </w:tabs>
          <w:ind w:left="0" w:hanging="1300"/>
        </w:pPr>
        <w:rPr>
          <w:rFonts w:hint="default"/>
        </w:rPr>
      </w:lvl>
    </w:lvlOverride>
    <w:lvlOverride w:ilvl="1">
      <w:lvl w:ilvl="1">
        <w:start w:val="1"/>
        <w:numFmt w:val="decimal"/>
        <w:lvlText w:val="%1.%2"/>
        <w:lvlJc w:val="left"/>
        <w:pPr>
          <w:tabs>
            <w:tab w:val="num" w:pos="0"/>
          </w:tabs>
          <w:ind w:left="0" w:hanging="1300"/>
        </w:pPr>
        <w:rPr>
          <w:rFonts w:hint="default"/>
        </w:rPr>
      </w:lvl>
    </w:lvlOverride>
    <w:lvlOverride w:ilvl="2">
      <w:lvl w:ilvl="2">
        <w:start w:val="1"/>
        <w:numFmt w:val="decimal"/>
        <w:lvlText w:val="%1.%2.%3"/>
        <w:lvlJc w:val="left"/>
        <w:pPr>
          <w:tabs>
            <w:tab w:val="num" w:pos="0"/>
          </w:tabs>
          <w:ind w:left="0" w:hanging="1300"/>
        </w:pPr>
        <w:rPr>
          <w:rFonts w:hint="default"/>
        </w:rPr>
      </w:lvl>
    </w:lvlOverride>
    <w:lvlOverride w:ilvl="3">
      <w:lvl w:ilvl="3">
        <w:start w:val="1"/>
        <w:numFmt w:val="decimal"/>
        <w:lvlText w:val="%1.%2.%3.%4"/>
        <w:lvlJc w:val="left"/>
        <w:pPr>
          <w:tabs>
            <w:tab w:val="num" w:pos="500"/>
          </w:tabs>
          <w:ind w:left="0" w:hanging="1300"/>
        </w:pPr>
        <w:rPr>
          <w:rFonts w:hint="default"/>
        </w:rPr>
      </w:lvl>
    </w:lvlOverride>
    <w:lvlOverride w:ilvl="4">
      <w:lvl w:ilvl="4">
        <w:start w:val="1"/>
        <w:numFmt w:val="decimal"/>
        <w:lvlText w:val="%1.%2.%3.%4.%5"/>
        <w:lvlJc w:val="left"/>
        <w:pPr>
          <w:tabs>
            <w:tab w:val="num" w:pos="860"/>
          </w:tabs>
          <w:ind w:left="0" w:hanging="1300"/>
        </w:pPr>
        <w:rPr>
          <w:rFonts w:hint="default"/>
        </w:rPr>
      </w:lvl>
    </w:lvlOverride>
    <w:lvlOverride w:ilvl="5">
      <w:lvl w:ilvl="5">
        <w:start w:val="1"/>
        <w:numFmt w:val="upperLetter"/>
        <w:suff w:val="space"/>
        <w:lvlText w:val="Appendix %6."/>
        <w:lvlJc w:val="left"/>
        <w:pPr>
          <w:ind w:left="1436" w:hanging="936"/>
        </w:pPr>
        <w:rPr>
          <w:rFonts w:hint="default"/>
        </w:rPr>
      </w:lvl>
    </w:lvlOverride>
    <w:lvlOverride w:ilvl="6">
      <w:lvl w:ilvl="6">
        <w:start w:val="1"/>
        <w:numFmt w:val="decimal"/>
        <w:lvlText w:val="%1.%2.%3.%4.%5.%6.%7."/>
        <w:lvlJc w:val="left"/>
        <w:pPr>
          <w:tabs>
            <w:tab w:val="num" w:pos="1940"/>
          </w:tabs>
          <w:ind w:left="1940" w:hanging="1080"/>
        </w:pPr>
        <w:rPr>
          <w:rFonts w:hint="default"/>
        </w:rPr>
      </w:lvl>
    </w:lvlOverride>
    <w:lvlOverride w:ilvl="7">
      <w:lvl w:ilvl="7">
        <w:start w:val="1"/>
        <w:numFmt w:val="decimal"/>
        <w:lvlText w:val="%1.%2.%3.%4.%5.%6.%7.%8."/>
        <w:lvlJc w:val="left"/>
        <w:pPr>
          <w:tabs>
            <w:tab w:val="num" w:pos="2444"/>
          </w:tabs>
          <w:ind w:left="2444" w:hanging="1224"/>
        </w:pPr>
        <w:rPr>
          <w:rFonts w:hint="default"/>
        </w:rPr>
      </w:lvl>
    </w:lvlOverride>
    <w:lvlOverride w:ilvl="8">
      <w:lvl w:ilvl="8">
        <w:start w:val="1"/>
        <w:numFmt w:val="decimal"/>
        <w:lvlText w:val="%1.%2.%3.%4.%5.%6.%7.%8.%9."/>
        <w:lvlJc w:val="left"/>
        <w:pPr>
          <w:tabs>
            <w:tab w:val="num" w:pos="3020"/>
          </w:tabs>
          <w:ind w:left="3020" w:hanging="1440"/>
        </w:pPr>
        <w:rPr>
          <w:rFonts w:hint="default"/>
        </w:rPr>
      </w:lvl>
    </w:lvlOverride>
  </w:num>
  <w:num w:numId="25">
    <w:abstractNumId w:val="3"/>
  </w:num>
  <w:num w:numId="26">
    <w:abstractNumId w:val="1"/>
    <w:lvlOverride w:ilvl="0">
      <w:lvl w:ilvl="0">
        <w:start w:val="1"/>
        <w:numFmt w:val="decimal"/>
        <w:lvlText w:val="%1.0"/>
        <w:lvlJc w:val="left"/>
        <w:pPr>
          <w:tabs>
            <w:tab w:val="num" w:pos="0"/>
          </w:tabs>
          <w:ind w:left="0" w:hanging="1440"/>
        </w:pPr>
        <w:rPr>
          <w:rFonts w:hint="default"/>
        </w:rPr>
      </w:lvl>
    </w:lvlOverride>
    <w:lvlOverride w:ilvl="1">
      <w:lvl w:ilvl="1">
        <w:start w:val="1"/>
        <w:numFmt w:val="decimal"/>
        <w:lvlText w:val="%1.%2"/>
        <w:lvlJc w:val="left"/>
        <w:pPr>
          <w:tabs>
            <w:tab w:val="num" w:pos="0"/>
          </w:tabs>
          <w:ind w:left="0" w:hanging="1440"/>
        </w:pPr>
        <w:rPr>
          <w:rFonts w:hint="default"/>
        </w:rPr>
      </w:lvl>
    </w:lvlOverride>
    <w:lvlOverride w:ilvl="2">
      <w:lvl w:ilvl="2">
        <w:start w:val="1"/>
        <w:numFmt w:val="decimal"/>
        <w:lvlText w:val="%1.%2.%3"/>
        <w:lvlJc w:val="left"/>
        <w:pPr>
          <w:tabs>
            <w:tab w:val="num" w:pos="0"/>
          </w:tabs>
          <w:ind w:left="0" w:hanging="1440"/>
        </w:pPr>
        <w:rPr>
          <w:rFonts w:hint="default"/>
        </w:rPr>
      </w:lvl>
    </w:lvlOverride>
    <w:lvlOverride w:ilvl="3">
      <w:lvl w:ilvl="3">
        <w:start w:val="1"/>
        <w:numFmt w:val="decimal"/>
        <w:lvlText w:val="%1.%2.%3.%4"/>
        <w:lvlJc w:val="left"/>
        <w:pPr>
          <w:tabs>
            <w:tab w:val="num" w:pos="0"/>
          </w:tabs>
          <w:ind w:left="0" w:hanging="1440"/>
        </w:pPr>
        <w:rPr>
          <w:rFonts w:hint="default"/>
        </w:rPr>
      </w:lvl>
    </w:lvlOverride>
    <w:lvlOverride w:ilvl="4">
      <w:lvl w:ilvl="4">
        <w:start w:val="1"/>
        <w:numFmt w:val="decimal"/>
        <w:lvlText w:val="%1.%2.%3.%4.%5"/>
        <w:lvlJc w:val="left"/>
        <w:pPr>
          <w:tabs>
            <w:tab w:val="num" w:pos="0"/>
          </w:tabs>
          <w:ind w:left="0" w:hanging="1440"/>
        </w:pPr>
        <w:rPr>
          <w:rFonts w:hint="default"/>
        </w:rPr>
      </w:lvl>
    </w:lvlOverride>
    <w:lvlOverride w:ilvl="5">
      <w:lvl w:ilvl="5">
        <w:start w:val="1"/>
        <w:numFmt w:val="upperLetter"/>
        <w:suff w:val="space"/>
        <w:lvlText w:val="Appendix %6."/>
        <w:lvlJc w:val="left"/>
        <w:pPr>
          <w:ind w:left="0" w:hanging="1440"/>
        </w:pPr>
        <w:rPr>
          <w:rFonts w:hint="default"/>
        </w:rPr>
      </w:lvl>
    </w:lvlOverride>
    <w:lvlOverride w:ilvl="6">
      <w:lvl w:ilvl="6">
        <w:start w:val="1"/>
        <w:numFmt w:val="decimal"/>
        <w:lvlText w:val="%6.%7."/>
        <w:lvlJc w:val="left"/>
        <w:pPr>
          <w:tabs>
            <w:tab w:val="num" w:pos="0"/>
          </w:tabs>
          <w:ind w:left="0" w:hanging="1440"/>
        </w:pPr>
        <w:rPr>
          <w:rFonts w:hint="default"/>
        </w:rPr>
      </w:lvl>
    </w:lvlOverride>
    <w:lvlOverride w:ilvl="7">
      <w:lvl w:ilvl="7">
        <w:start w:val="1"/>
        <w:numFmt w:val="decimal"/>
        <w:lvlText w:val="%6.%7.%8."/>
        <w:lvlJc w:val="left"/>
        <w:pPr>
          <w:tabs>
            <w:tab w:val="num" w:pos="0"/>
          </w:tabs>
          <w:ind w:left="0" w:hanging="1440"/>
        </w:pPr>
        <w:rPr>
          <w:rFonts w:hint="default"/>
        </w:rPr>
      </w:lvl>
    </w:lvlOverride>
    <w:lvlOverride w:ilvl="8">
      <w:lvl w:ilvl="8">
        <w:start w:val="1"/>
        <w:numFmt w:val="decimal"/>
        <w:lvlText w:val="%6.%7.%8.%9."/>
        <w:lvlJc w:val="left"/>
        <w:pPr>
          <w:tabs>
            <w:tab w:val="num" w:pos="0"/>
          </w:tabs>
          <w:ind w:left="0" w:hanging="1440"/>
        </w:pPr>
        <w:rPr>
          <w:rFonts w:hint="default"/>
        </w:rPr>
      </w:lvl>
    </w:lvlOverride>
  </w:num>
  <w:num w:numId="27">
    <w:abstractNumId w:val="21"/>
  </w:num>
  <w:num w:numId="28">
    <w:abstractNumId w:val="5"/>
  </w:num>
  <w:num w:numId="29">
    <w:abstractNumId w:val="8"/>
  </w:num>
  <w:num w:numId="30">
    <w:abstractNumId w:val="14"/>
  </w:num>
  <w:num w:numId="31">
    <w:abstractNumId w:val="18"/>
  </w:num>
  <w:num w:numId="32">
    <w:abstractNumId w:val="23"/>
  </w:num>
  <w:num w:numId="33">
    <w:abstractNumId w:val="28"/>
  </w:num>
  <w:num w:numId="34">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360"/>
  <w:doNotHyphenateCaps/>
  <w:evenAndOddHeaders/>
  <w:drawingGridHorizontalSpacing w:val="9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16B"/>
    <w:rsid w:val="0000049F"/>
    <w:rsid w:val="00005939"/>
    <w:rsid w:val="00007757"/>
    <w:rsid w:val="000111A8"/>
    <w:rsid w:val="00015A79"/>
    <w:rsid w:val="00015B09"/>
    <w:rsid w:val="00021379"/>
    <w:rsid w:val="00022571"/>
    <w:rsid w:val="00022729"/>
    <w:rsid w:val="00031D38"/>
    <w:rsid w:val="00037A53"/>
    <w:rsid w:val="00037B51"/>
    <w:rsid w:val="00037FC5"/>
    <w:rsid w:val="00042937"/>
    <w:rsid w:val="00045A5C"/>
    <w:rsid w:val="00052C2D"/>
    <w:rsid w:val="000539EA"/>
    <w:rsid w:val="000559C7"/>
    <w:rsid w:val="000616ED"/>
    <w:rsid w:val="00062B0B"/>
    <w:rsid w:val="000657ED"/>
    <w:rsid w:val="00071FA6"/>
    <w:rsid w:val="00075B03"/>
    <w:rsid w:val="0007633B"/>
    <w:rsid w:val="00076ED0"/>
    <w:rsid w:val="00082079"/>
    <w:rsid w:val="000825C2"/>
    <w:rsid w:val="00082E33"/>
    <w:rsid w:val="00084592"/>
    <w:rsid w:val="000859FE"/>
    <w:rsid w:val="00090550"/>
    <w:rsid w:val="0009376F"/>
    <w:rsid w:val="000A01CA"/>
    <w:rsid w:val="000A0BEA"/>
    <w:rsid w:val="000A5C02"/>
    <w:rsid w:val="000A6933"/>
    <w:rsid w:val="000B28BD"/>
    <w:rsid w:val="000B3D52"/>
    <w:rsid w:val="000B45BE"/>
    <w:rsid w:val="000B4BA2"/>
    <w:rsid w:val="000B60AC"/>
    <w:rsid w:val="000C0B02"/>
    <w:rsid w:val="000C1E81"/>
    <w:rsid w:val="000C6CCE"/>
    <w:rsid w:val="000C6D00"/>
    <w:rsid w:val="000D0344"/>
    <w:rsid w:val="000E1EC8"/>
    <w:rsid w:val="000E5C47"/>
    <w:rsid w:val="000F48F9"/>
    <w:rsid w:val="000F7A58"/>
    <w:rsid w:val="001016D9"/>
    <w:rsid w:val="0010416B"/>
    <w:rsid w:val="0011035A"/>
    <w:rsid w:val="001107EA"/>
    <w:rsid w:val="00120C50"/>
    <w:rsid w:val="00121985"/>
    <w:rsid w:val="0012310B"/>
    <w:rsid w:val="0013193E"/>
    <w:rsid w:val="00131976"/>
    <w:rsid w:val="0013557C"/>
    <w:rsid w:val="00135D8B"/>
    <w:rsid w:val="00136AF8"/>
    <w:rsid w:val="001426AC"/>
    <w:rsid w:val="00143401"/>
    <w:rsid w:val="001517A1"/>
    <w:rsid w:val="00155DD2"/>
    <w:rsid w:val="00160CE3"/>
    <w:rsid w:val="0016146B"/>
    <w:rsid w:val="00163C35"/>
    <w:rsid w:val="00165A0E"/>
    <w:rsid w:val="00166DB3"/>
    <w:rsid w:val="00171ABC"/>
    <w:rsid w:val="001773B6"/>
    <w:rsid w:val="001831FC"/>
    <w:rsid w:val="00185CF4"/>
    <w:rsid w:val="001872E8"/>
    <w:rsid w:val="00194137"/>
    <w:rsid w:val="001A3508"/>
    <w:rsid w:val="001A38EB"/>
    <w:rsid w:val="001A6ACA"/>
    <w:rsid w:val="001B3C71"/>
    <w:rsid w:val="001B3F31"/>
    <w:rsid w:val="001B7865"/>
    <w:rsid w:val="001C0F61"/>
    <w:rsid w:val="001C7BCB"/>
    <w:rsid w:val="001D6503"/>
    <w:rsid w:val="001D7E36"/>
    <w:rsid w:val="001E2800"/>
    <w:rsid w:val="001F766A"/>
    <w:rsid w:val="00200400"/>
    <w:rsid w:val="0020179C"/>
    <w:rsid w:val="002107E9"/>
    <w:rsid w:val="0021273D"/>
    <w:rsid w:val="00212AAE"/>
    <w:rsid w:val="00216A77"/>
    <w:rsid w:val="002212DF"/>
    <w:rsid w:val="0023141B"/>
    <w:rsid w:val="0023310B"/>
    <w:rsid w:val="0023452B"/>
    <w:rsid w:val="00234CD9"/>
    <w:rsid w:val="00240677"/>
    <w:rsid w:val="00245A37"/>
    <w:rsid w:val="00245ECF"/>
    <w:rsid w:val="00245F40"/>
    <w:rsid w:val="00251274"/>
    <w:rsid w:val="002607F1"/>
    <w:rsid w:val="00267F9F"/>
    <w:rsid w:val="002767F0"/>
    <w:rsid w:val="00277EBA"/>
    <w:rsid w:val="002823F1"/>
    <w:rsid w:val="00285424"/>
    <w:rsid w:val="00285D2F"/>
    <w:rsid w:val="00290AEB"/>
    <w:rsid w:val="00291654"/>
    <w:rsid w:val="0029223A"/>
    <w:rsid w:val="00292A9B"/>
    <w:rsid w:val="00293B48"/>
    <w:rsid w:val="00295593"/>
    <w:rsid w:val="00295640"/>
    <w:rsid w:val="00296CDE"/>
    <w:rsid w:val="002A0CD4"/>
    <w:rsid w:val="002A1CDF"/>
    <w:rsid w:val="002A44C5"/>
    <w:rsid w:val="002A555C"/>
    <w:rsid w:val="002B3901"/>
    <w:rsid w:val="002B513F"/>
    <w:rsid w:val="002B768C"/>
    <w:rsid w:val="002C1598"/>
    <w:rsid w:val="002C2E48"/>
    <w:rsid w:val="002C3BF3"/>
    <w:rsid w:val="002C5F38"/>
    <w:rsid w:val="002D351D"/>
    <w:rsid w:val="002D3913"/>
    <w:rsid w:val="002D4E21"/>
    <w:rsid w:val="002D53D9"/>
    <w:rsid w:val="002E794E"/>
    <w:rsid w:val="002E7A90"/>
    <w:rsid w:val="00310A08"/>
    <w:rsid w:val="00313600"/>
    <w:rsid w:val="003153BB"/>
    <w:rsid w:val="003168EA"/>
    <w:rsid w:val="00316CFA"/>
    <w:rsid w:val="00317941"/>
    <w:rsid w:val="00321DB7"/>
    <w:rsid w:val="003234D8"/>
    <w:rsid w:val="00325B00"/>
    <w:rsid w:val="00334BD5"/>
    <w:rsid w:val="0035136C"/>
    <w:rsid w:val="00354159"/>
    <w:rsid w:val="00354446"/>
    <w:rsid w:val="003567B4"/>
    <w:rsid w:val="0036213C"/>
    <w:rsid w:val="00366C1F"/>
    <w:rsid w:val="00374605"/>
    <w:rsid w:val="003761A0"/>
    <w:rsid w:val="00391833"/>
    <w:rsid w:val="0039759B"/>
    <w:rsid w:val="003A4A64"/>
    <w:rsid w:val="003A5B53"/>
    <w:rsid w:val="003A6F1A"/>
    <w:rsid w:val="003A7C39"/>
    <w:rsid w:val="003B0EF8"/>
    <w:rsid w:val="003B3475"/>
    <w:rsid w:val="003B46F7"/>
    <w:rsid w:val="003C0A29"/>
    <w:rsid w:val="003C0F79"/>
    <w:rsid w:val="003C4F84"/>
    <w:rsid w:val="003D16D9"/>
    <w:rsid w:val="003D29C3"/>
    <w:rsid w:val="003D5A2C"/>
    <w:rsid w:val="003D68B1"/>
    <w:rsid w:val="003E1BE7"/>
    <w:rsid w:val="003F1207"/>
    <w:rsid w:val="003F1E28"/>
    <w:rsid w:val="003F1F26"/>
    <w:rsid w:val="004076E5"/>
    <w:rsid w:val="0042321C"/>
    <w:rsid w:val="00431E76"/>
    <w:rsid w:val="00442D10"/>
    <w:rsid w:val="00444D08"/>
    <w:rsid w:val="0044521D"/>
    <w:rsid w:val="00447B85"/>
    <w:rsid w:val="004529E9"/>
    <w:rsid w:val="00454506"/>
    <w:rsid w:val="00454829"/>
    <w:rsid w:val="00465DD6"/>
    <w:rsid w:val="0046726E"/>
    <w:rsid w:val="00473404"/>
    <w:rsid w:val="004803D5"/>
    <w:rsid w:val="00483035"/>
    <w:rsid w:val="00483E5E"/>
    <w:rsid w:val="0048564D"/>
    <w:rsid w:val="00486D4E"/>
    <w:rsid w:val="00490FA8"/>
    <w:rsid w:val="004960DE"/>
    <w:rsid w:val="004A37CE"/>
    <w:rsid w:val="004B1A48"/>
    <w:rsid w:val="004B2921"/>
    <w:rsid w:val="004B61B4"/>
    <w:rsid w:val="004C1E43"/>
    <w:rsid w:val="004C5A96"/>
    <w:rsid w:val="004C7633"/>
    <w:rsid w:val="004D073D"/>
    <w:rsid w:val="004D4AD2"/>
    <w:rsid w:val="004D4AE6"/>
    <w:rsid w:val="004E1FC7"/>
    <w:rsid w:val="004E3587"/>
    <w:rsid w:val="004E3691"/>
    <w:rsid w:val="004E36A5"/>
    <w:rsid w:val="004E51A5"/>
    <w:rsid w:val="004F3795"/>
    <w:rsid w:val="004F3DB9"/>
    <w:rsid w:val="004F7D64"/>
    <w:rsid w:val="00500E8F"/>
    <w:rsid w:val="00501F80"/>
    <w:rsid w:val="00505930"/>
    <w:rsid w:val="00515276"/>
    <w:rsid w:val="00515FCC"/>
    <w:rsid w:val="00526313"/>
    <w:rsid w:val="00533995"/>
    <w:rsid w:val="00535F8D"/>
    <w:rsid w:val="005372E9"/>
    <w:rsid w:val="00541F9B"/>
    <w:rsid w:val="0055044C"/>
    <w:rsid w:val="005506F6"/>
    <w:rsid w:val="005560E2"/>
    <w:rsid w:val="00556439"/>
    <w:rsid w:val="00557C58"/>
    <w:rsid w:val="00561054"/>
    <w:rsid w:val="005628BE"/>
    <w:rsid w:val="00563B8A"/>
    <w:rsid w:val="005662E4"/>
    <w:rsid w:val="00577E15"/>
    <w:rsid w:val="00577FF0"/>
    <w:rsid w:val="00581075"/>
    <w:rsid w:val="00583F8D"/>
    <w:rsid w:val="00586AFE"/>
    <w:rsid w:val="00594F8C"/>
    <w:rsid w:val="005A2C8D"/>
    <w:rsid w:val="005A5808"/>
    <w:rsid w:val="005A7CCE"/>
    <w:rsid w:val="005B0ADD"/>
    <w:rsid w:val="005B25D5"/>
    <w:rsid w:val="005B44D1"/>
    <w:rsid w:val="005E327D"/>
    <w:rsid w:val="005F0CBF"/>
    <w:rsid w:val="005F2CAE"/>
    <w:rsid w:val="005F5A29"/>
    <w:rsid w:val="005F7653"/>
    <w:rsid w:val="005F7DD6"/>
    <w:rsid w:val="00603186"/>
    <w:rsid w:val="006040A4"/>
    <w:rsid w:val="0060719B"/>
    <w:rsid w:val="006167D1"/>
    <w:rsid w:val="00621063"/>
    <w:rsid w:val="006277BD"/>
    <w:rsid w:val="00630C87"/>
    <w:rsid w:val="006332B6"/>
    <w:rsid w:val="00635E40"/>
    <w:rsid w:val="00635F9F"/>
    <w:rsid w:val="00636485"/>
    <w:rsid w:val="0064018B"/>
    <w:rsid w:val="00644237"/>
    <w:rsid w:val="00651B43"/>
    <w:rsid w:val="00656796"/>
    <w:rsid w:val="006617A7"/>
    <w:rsid w:val="00663D03"/>
    <w:rsid w:val="006640BC"/>
    <w:rsid w:val="00672619"/>
    <w:rsid w:val="00673697"/>
    <w:rsid w:val="006753B0"/>
    <w:rsid w:val="006840DD"/>
    <w:rsid w:val="0068455E"/>
    <w:rsid w:val="00685DD7"/>
    <w:rsid w:val="00690668"/>
    <w:rsid w:val="006916AA"/>
    <w:rsid w:val="00692F88"/>
    <w:rsid w:val="006950E1"/>
    <w:rsid w:val="006B14E2"/>
    <w:rsid w:val="006B1ACB"/>
    <w:rsid w:val="006B2178"/>
    <w:rsid w:val="006C05B7"/>
    <w:rsid w:val="006C0D0F"/>
    <w:rsid w:val="006C1C92"/>
    <w:rsid w:val="006C1D9E"/>
    <w:rsid w:val="006C231A"/>
    <w:rsid w:val="006C435A"/>
    <w:rsid w:val="006C4D06"/>
    <w:rsid w:val="006C4E2D"/>
    <w:rsid w:val="006D1A89"/>
    <w:rsid w:val="006D27D0"/>
    <w:rsid w:val="006D2FF8"/>
    <w:rsid w:val="006D3BCE"/>
    <w:rsid w:val="006E2EF5"/>
    <w:rsid w:val="006E5FE0"/>
    <w:rsid w:val="006E6AD6"/>
    <w:rsid w:val="00701BC7"/>
    <w:rsid w:val="00701C8A"/>
    <w:rsid w:val="007041EC"/>
    <w:rsid w:val="007113AB"/>
    <w:rsid w:val="00714A8D"/>
    <w:rsid w:val="00716BC6"/>
    <w:rsid w:val="00717203"/>
    <w:rsid w:val="00720387"/>
    <w:rsid w:val="00721276"/>
    <w:rsid w:val="00724B6F"/>
    <w:rsid w:val="00725C51"/>
    <w:rsid w:val="00727B3F"/>
    <w:rsid w:val="00732C6D"/>
    <w:rsid w:val="00742402"/>
    <w:rsid w:val="00742CF0"/>
    <w:rsid w:val="00746124"/>
    <w:rsid w:val="0075249C"/>
    <w:rsid w:val="00752FB7"/>
    <w:rsid w:val="007532A7"/>
    <w:rsid w:val="00756C05"/>
    <w:rsid w:val="00757B0B"/>
    <w:rsid w:val="00757ED0"/>
    <w:rsid w:val="007666BF"/>
    <w:rsid w:val="007668CD"/>
    <w:rsid w:val="00766AAC"/>
    <w:rsid w:val="00771B8D"/>
    <w:rsid w:val="00772056"/>
    <w:rsid w:val="007724C3"/>
    <w:rsid w:val="0077450C"/>
    <w:rsid w:val="007774D1"/>
    <w:rsid w:val="00790338"/>
    <w:rsid w:val="00793E15"/>
    <w:rsid w:val="007A01F3"/>
    <w:rsid w:val="007A2368"/>
    <w:rsid w:val="007A2527"/>
    <w:rsid w:val="007A6D7C"/>
    <w:rsid w:val="007B3002"/>
    <w:rsid w:val="007B6F8E"/>
    <w:rsid w:val="007B73FC"/>
    <w:rsid w:val="007C2FCB"/>
    <w:rsid w:val="007C67EB"/>
    <w:rsid w:val="007C6B2A"/>
    <w:rsid w:val="007D50DC"/>
    <w:rsid w:val="007D5142"/>
    <w:rsid w:val="007D5A87"/>
    <w:rsid w:val="007D786F"/>
    <w:rsid w:val="007E4E7F"/>
    <w:rsid w:val="007E5EB8"/>
    <w:rsid w:val="007E676A"/>
    <w:rsid w:val="007F17C8"/>
    <w:rsid w:val="007F5B98"/>
    <w:rsid w:val="00801937"/>
    <w:rsid w:val="008043CE"/>
    <w:rsid w:val="0080454F"/>
    <w:rsid w:val="00811930"/>
    <w:rsid w:val="00823448"/>
    <w:rsid w:val="0082481B"/>
    <w:rsid w:val="00826DE0"/>
    <w:rsid w:val="00833B18"/>
    <w:rsid w:val="00834AE0"/>
    <w:rsid w:val="00834C5F"/>
    <w:rsid w:val="00835D89"/>
    <w:rsid w:val="0084327C"/>
    <w:rsid w:val="0085019A"/>
    <w:rsid w:val="00852045"/>
    <w:rsid w:val="00853122"/>
    <w:rsid w:val="0085405A"/>
    <w:rsid w:val="00854932"/>
    <w:rsid w:val="00854C9B"/>
    <w:rsid w:val="00855306"/>
    <w:rsid w:val="0085771D"/>
    <w:rsid w:val="00857873"/>
    <w:rsid w:val="00862118"/>
    <w:rsid w:val="00865A78"/>
    <w:rsid w:val="00872612"/>
    <w:rsid w:val="00876B0D"/>
    <w:rsid w:val="00882C3F"/>
    <w:rsid w:val="00882DA9"/>
    <w:rsid w:val="008831E7"/>
    <w:rsid w:val="00884F74"/>
    <w:rsid w:val="008872F5"/>
    <w:rsid w:val="008926B6"/>
    <w:rsid w:val="00896FA9"/>
    <w:rsid w:val="008A07F9"/>
    <w:rsid w:val="008A1CC5"/>
    <w:rsid w:val="008B13AE"/>
    <w:rsid w:val="008B2652"/>
    <w:rsid w:val="008B3282"/>
    <w:rsid w:val="008B33BA"/>
    <w:rsid w:val="008B4B11"/>
    <w:rsid w:val="008B5BAA"/>
    <w:rsid w:val="008B6093"/>
    <w:rsid w:val="008B66DD"/>
    <w:rsid w:val="008C240C"/>
    <w:rsid w:val="008C4AE1"/>
    <w:rsid w:val="008E5E77"/>
    <w:rsid w:val="008F18C0"/>
    <w:rsid w:val="008F270E"/>
    <w:rsid w:val="008F328F"/>
    <w:rsid w:val="008F335E"/>
    <w:rsid w:val="008F58A8"/>
    <w:rsid w:val="008F6236"/>
    <w:rsid w:val="008F78C1"/>
    <w:rsid w:val="00906025"/>
    <w:rsid w:val="00917730"/>
    <w:rsid w:val="0092031E"/>
    <w:rsid w:val="00924EAF"/>
    <w:rsid w:val="0092587D"/>
    <w:rsid w:val="00925CB5"/>
    <w:rsid w:val="00927938"/>
    <w:rsid w:val="00934903"/>
    <w:rsid w:val="00941B92"/>
    <w:rsid w:val="0094603A"/>
    <w:rsid w:val="00946A5C"/>
    <w:rsid w:val="00947062"/>
    <w:rsid w:val="0095304A"/>
    <w:rsid w:val="00954ADE"/>
    <w:rsid w:val="009558FE"/>
    <w:rsid w:val="00960DD5"/>
    <w:rsid w:val="00961E5B"/>
    <w:rsid w:val="00964CE5"/>
    <w:rsid w:val="00966AEC"/>
    <w:rsid w:val="00972229"/>
    <w:rsid w:val="0097407E"/>
    <w:rsid w:val="00975536"/>
    <w:rsid w:val="00981BE1"/>
    <w:rsid w:val="00991092"/>
    <w:rsid w:val="009919E1"/>
    <w:rsid w:val="0099305C"/>
    <w:rsid w:val="009939E6"/>
    <w:rsid w:val="00995348"/>
    <w:rsid w:val="00996FE6"/>
    <w:rsid w:val="0099713E"/>
    <w:rsid w:val="009A4016"/>
    <w:rsid w:val="009B1DB2"/>
    <w:rsid w:val="009B3D0A"/>
    <w:rsid w:val="009C08DA"/>
    <w:rsid w:val="009C172E"/>
    <w:rsid w:val="009C46B9"/>
    <w:rsid w:val="009D1BC3"/>
    <w:rsid w:val="009D6161"/>
    <w:rsid w:val="009D6C38"/>
    <w:rsid w:val="009D6F39"/>
    <w:rsid w:val="009E04BF"/>
    <w:rsid w:val="009E1E9B"/>
    <w:rsid w:val="009E43F8"/>
    <w:rsid w:val="009F0C13"/>
    <w:rsid w:val="009F1F6B"/>
    <w:rsid w:val="009F6BA2"/>
    <w:rsid w:val="00A00BC5"/>
    <w:rsid w:val="00A0262A"/>
    <w:rsid w:val="00A034B2"/>
    <w:rsid w:val="00A04882"/>
    <w:rsid w:val="00A11A59"/>
    <w:rsid w:val="00A13C9A"/>
    <w:rsid w:val="00A14DE5"/>
    <w:rsid w:val="00A160C2"/>
    <w:rsid w:val="00A322D1"/>
    <w:rsid w:val="00A36C6C"/>
    <w:rsid w:val="00A40F16"/>
    <w:rsid w:val="00A41369"/>
    <w:rsid w:val="00A51599"/>
    <w:rsid w:val="00A5262E"/>
    <w:rsid w:val="00A53406"/>
    <w:rsid w:val="00A56128"/>
    <w:rsid w:val="00A60983"/>
    <w:rsid w:val="00A71305"/>
    <w:rsid w:val="00A717A7"/>
    <w:rsid w:val="00A80265"/>
    <w:rsid w:val="00A80F1D"/>
    <w:rsid w:val="00A8408A"/>
    <w:rsid w:val="00A84F59"/>
    <w:rsid w:val="00A92F2A"/>
    <w:rsid w:val="00A94075"/>
    <w:rsid w:val="00A941A3"/>
    <w:rsid w:val="00A97943"/>
    <w:rsid w:val="00AA3863"/>
    <w:rsid w:val="00AB2922"/>
    <w:rsid w:val="00AB29E0"/>
    <w:rsid w:val="00AB53FB"/>
    <w:rsid w:val="00AB5A41"/>
    <w:rsid w:val="00AB7318"/>
    <w:rsid w:val="00AC6944"/>
    <w:rsid w:val="00AC7405"/>
    <w:rsid w:val="00AD75A4"/>
    <w:rsid w:val="00AF3568"/>
    <w:rsid w:val="00AF4037"/>
    <w:rsid w:val="00B033FC"/>
    <w:rsid w:val="00B035A8"/>
    <w:rsid w:val="00B058F4"/>
    <w:rsid w:val="00B06BB7"/>
    <w:rsid w:val="00B11C11"/>
    <w:rsid w:val="00B135C1"/>
    <w:rsid w:val="00B20021"/>
    <w:rsid w:val="00B21C3F"/>
    <w:rsid w:val="00B2594A"/>
    <w:rsid w:val="00B25AF6"/>
    <w:rsid w:val="00B25B2B"/>
    <w:rsid w:val="00B277F6"/>
    <w:rsid w:val="00B320A1"/>
    <w:rsid w:val="00B36059"/>
    <w:rsid w:val="00B37F24"/>
    <w:rsid w:val="00B4188A"/>
    <w:rsid w:val="00B423F4"/>
    <w:rsid w:val="00B47893"/>
    <w:rsid w:val="00B73D30"/>
    <w:rsid w:val="00B77DC4"/>
    <w:rsid w:val="00B80AF2"/>
    <w:rsid w:val="00B81AE2"/>
    <w:rsid w:val="00B81E1B"/>
    <w:rsid w:val="00B86305"/>
    <w:rsid w:val="00B8690F"/>
    <w:rsid w:val="00B91B5A"/>
    <w:rsid w:val="00B943A3"/>
    <w:rsid w:val="00B968C9"/>
    <w:rsid w:val="00B97144"/>
    <w:rsid w:val="00BA0DDD"/>
    <w:rsid w:val="00BA248C"/>
    <w:rsid w:val="00BA3D33"/>
    <w:rsid w:val="00BA662A"/>
    <w:rsid w:val="00BB200C"/>
    <w:rsid w:val="00BB6587"/>
    <w:rsid w:val="00BD4765"/>
    <w:rsid w:val="00BD4B15"/>
    <w:rsid w:val="00BD6495"/>
    <w:rsid w:val="00BE1042"/>
    <w:rsid w:val="00BE1FB7"/>
    <w:rsid w:val="00BE35F1"/>
    <w:rsid w:val="00BF41A2"/>
    <w:rsid w:val="00BF73C0"/>
    <w:rsid w:val="00C003FD"/>
    <w:rsid w:val="00C1474B"/>
    <w:rsid w:val="00C17880"/>
    <w:rsid w:val="00C2058F"/>
    <w:rsid w:val="00C22C41"/>
    <w:rsid w:val="00C22C52"/>
    <w:rsid w:val="00C303D5"/>
    <w:rsid w:val="00C40790"/>
    <w:rsid w:val="00C40AD5"/>
    <w:rsid w:val="00C44110"/>
    <w:rsid w:val="00C456FB"/>
    <w:rsid w:val="00C47EA6"/>
    <w:rsid w:val="00C52FDB"/>
    <w:rsid w:val="00C55847"/>
    <w:rsid w:val="00C63190"/>
    <w:rsid w:val="00C63A2B"/>
    <w:rsid w:val="00C760C6"/>
    <w:rsid w:val="00C77CC2"/>
    <w:rsid w:val="00C804E4"/>
    <w:rsid w:val="00C80F8C"/>
    <w:rsid w:val="00C82FDD"/>
    <w:rsid w:val="00C87F36"/>
    <w:rsid w:val="00C9276B"/>
    <w:rsid w:val="00C938A5"/>
    <w:rsid w:val="00C96275"/>
    <w:rsid w:val="00CA4AB6"/>
    <w:rsid w:val="00CA5DC0"/>
    <w:rsid w:val="00CA6E5C"/>
    <w:rsid w:val="00CB0E78"/>
    <w:rsid w:val="00CB207E"/>
    <w:rsid w:val="00CB53CC"/>
    <w:rsid w:val="00CB6263"/>
    <w:rsid w:val="00CC05EE"/>
    <w:rsid w:val="00CC15C6"/>
    <w:rsid w:val="00CC16EA"/>
    <w:rsid w:val="00CC2AC2"/>
    <w:rsid w:val="00CD17FE"/>
    <w:rsid w:val="00CD6372"/>
    <w:rsid w:val="00CF09B1"/>
    <w:rsid w:val="00CF6E85"/>
    <w:rsid w:val="00D02B37"/>
    <w:rsid w:val="00D0563D"/>
    <w:rsid w:val="00D0750C"/>
    <w:rsid w:val="00D125F0"/>
    <w:rsid w:val="00D1380C"/>
    <w:rsid w:val="00D141B6"/>
    <w:rsid w:val="00D14245"/>
    <w:rsid w:val="00D20A72"/>
    <w:rsid w:val="00D21614"/>
    <w:rsid w:val="00D25FBE"/>
    <w:rsid w:val="00D345A6"/>
    <w:rsid w:val="00D35384"/>
    <w:rsid w:val="00D4689A"/>
    <w:rsid w:val="00D47D02"/>
    <w:rsid w:val="00D50223"/>
    <w:rsid w:val="00D557BA"/>
    <w:rsid w:val="00D56C82"/>
    <w:rsid w:val="00D61172"/>
    <w:rsid w:val="00D62062"/>
    <w:rsid w:val="00D65686"/>
    <w:rsid w:val="00D6724D"/>
    <w:rsid w:val="00D7103D"/>
    <w:rsid w:val="00D7637F"/>
    <w:rsid w:val="00D822FF"/>
    <w:rsid w:val="00D8288A"/>
    <w:rsid w:val="00D85D33"/>
    <w:rsid w:val="00D92FA3"/>
    <w:rsid w:val="00D950F2"/>
    <w:rsid w:val="00D97B1A"/>
    <w:rsid w:val="00DA3EB3"/>
    <w:rsid w:val="00DA45D2"/>
    <w:rsid w:val="00DB4810"/>
    <w:rsid w:val="00DB4A7C"/>
    <w:rsid w:val="00DB7A69"/>
    <w:rsid w:val="00DC1D89"/>
    <w:rsid w:val="00DC2D90"/>
    <w:rsid w:val="00DC4887"/>
    <w:rsid w:val="00DC5EFA"/>
    <w:rsid w:val="00DD3AAC"/>
    <w:rsid w:val="00DD4CE4"/>
    <w:rsid w:val="00DE2BEA"/>
    <w:rsid w:val="00DE33E5"/>
    <w:rsid w:val="00DF19B4"/>
    <w:rsid w:val="00DF2529"/>
    <w:rsid w:val="00DF28F0"/>
    <w:rsid w:val="00DF366D"/>
    <w:rsid w:val="00DF725E"/>
    <w:rsid w:val="00DF74F3"/>
    <w:rsid w:val="00E025E8"/>
    <w:rsid w:val="00E032F3"/>
    <w:rsid w:val="00E0330C"/>
    <w:rsid w:val="00E04986"/>
    <w:rsid w:val="00E15DBC"/>
    <w:rsid w:val="00E16363"/>
    <w:rsid w:val="00E22DCF"/>
    <w:rsid w:val="00E243B7"/>
    <w:rsid w:val="00E2515A"/>
    <w:rsid w:val="00E257DC"/>
    <w:rsid w:val="00E349B9"/>
    <w:rsid w:val="00E356F8"/>
    <w:rsid w:val="00E3657B"/>
    <w:rsid w:val="00E375B7"/>
    <w:rsid w:val="00E41781"/>
    <w:rsid w:val="00E42538"/>
    <w:rsid w:val="00E4468E"/>
    <w:rsid w:val="00E45B3B"/>
    <w:rsid w:val="00E46C4B"/>
    <w:rsid w:val="00E47840"/>
    <w:rsid w:val="00E47EDB"/>
    <w:rsid w:val="00E52FA3"/>
    <w:rsid w:val="00E537CE"/>
    <w:rsid w:val="00E53D93"/>
    <w:rsid w:val="00E54B56"/>
    <w:rsid w:val="00E576C6"/>
    <w:rsid w:val="00E61D53"/>
    <w:rsid w:val="00E62331"/>
    <w:rsid w:val="00E71EE7"/>
    <w:rsid w:val="00E73FBC"/>
    <w:rsid w:val="00E77BD4"/>
    <w:rsid w:val="00E8301D"/>
    <w:rsid w:val="00E8634A"/>
    <w:rsid w:val="00E93BCC"/>
    <w:rsid w:val="00E94CCC"/>
    <w:rsid w:val="00E97585"/>
    <w:rsid w:val="00EA1EB1"/>
    <w:rsid w:val="00EA4850"/>
    <w:rsid w:val="00EA4EFB"/>
    <w:rsid w:val="00EA6EBA"/>
    <w:rsid w:val="00EB0DC5"/>
    <w:rsid w:val="00EB49A1"/>
    <w:rsid w:val="00EB6414"/>
    <w:rsid w:val="00EC5DC6"/>
    <w:rsid w:val="00ED0410"/>
    <w:rsid w:val="00ED259A"/>
    <w:rsid w:val="00ED2EEE"/>
    <w:rsid w:val="00ED4837"/>
    <w:rsid w:val="00ED4D90"/>
    <w:rsid w:val="00EE0E7D"/>
    <w:rsid w:val="00EE6EE6"/>
    <w:rsid w:val="00EE6FDD"/>
    <w:rsid w:val="00EF0F65"/>
    <w:rsid w:val="00EF343C"/>
    <w:rsid w:val="00EF35C7"/>
    <w:rsid w:val="00EF7155"/>
    <w:rsid w:val="00EF7CB5"/>
    <w:rsid w:val="00F01067"/>
    <w:rsid w:val="00F03BC7"/>
    <w:rsid w:val="00F1006B"/>
    <w:rsid w:val="00F108B3"/>
    <w:rsid w:val="00F11A9B"/>
    <w:rsid w:val="00F12860"/>
    <w:rsid w:val="00F144C2"/>
    <w:rsid w:val="00F17158"/>
    <w:rsid w:val="00F22073"/>
    <w:rsid w:val="00F247BC"/>
    <w:rsid w:val="00F249EB"/>
    <w:rsid w:val="00F26666"/>
    <w:rsid w:val="00F26872"/>
    <w:rsid w:val="00F3059B"/>
    <w:rsid w:val="00F33E80"/>
    <w:rsid w:val="00F34289"/>
    <w:rsid w:val="00F3585E"/>
    <w:rsid w:val="00F35A49"/>
    <w:rsid w:val="00F368FA"/>
    <w:rsid w:val="00F40183"/>
    <w:rsid w:val="00F43BD2"/>
    <w:rsid w:val="00F45300"/>
    <w:rsid w:val="00F47061"/>
    <w:rsid w:val="00F55232"/>
    <w:rsid w:val="00F56124"/>
    <w:rsid w:val="00F65F74"/>
    <w:rsid w:val="00F70D85"/>
    <w:rsid w:val="00F73E95"/>
    <w:rsid w:val="00F83905"/>
    <w:rsid w:val="00F90440"/>
    <w:rsid w:val="00F9161A"/>
    <w:rsid w:val="00F955BA"/>
    <w:rsid w:val="00F96BE9"/>
    <w:rsid w:val="00F97B45"/>
    <w:rsid w:val="00FA4237"/>
    <w:rsid w:val="00FA5421"/>
    <w:rsid w:val="00FA6D56"/>
    <w:rsid w:val="00FA7098"/>
    <w:rsid w:val="00FB6452"/>
    <w:rsid w:val="00FC177B"/>
    <w:rsid w:val="00FC4D31"/>
    <w:rsid w:val="00FC6FE4"/>
    <w:rsid w:val="00FD1302"/>
    <w:rsid w:val="00FE4694"/>
    <w:rsid w:val="00FF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3C1370"/>
  <w15:docId w15:val="{85A272C8-EFA5-4579-BD22-918DF5815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5A0E"/>
    <w:pPr>
      <w:spacing w:before="200"/>
      <w:jc w:val="both"/>
    </w:pPr>
    <w:rPr>
      <w:rFonts w:ascii="Verdana" w:hAnsi="Verdana"/>
    </w:rPr>
  </w:style>
  <w:style w:type="paragraph" w:styleId="Heading1">
    <w:name w:val="heading 1"/>
    <w:basedOn w:val="Body"/>
    <w:next w:val="Body"/>
    <w:link w:val="Heading1Char"/>
    <w:qFormat/>
    <w:rsid w:val="00FC177B"/>
    <w:pPr>
      <w:keepNext/>
      <w:keepLines/>
      <w:pageBreakBefore/>
      <w:numPr>
        <w:numId w:val="28"/>
      </w:numPr>
      <w:pBdr>
        <w:bottom w:val="single" w:sz="8" w:space="6" w:color="auto"/>
      </w:pBdr>
      <w:spacing w:before="0" w:after="60" w:line="580" w:lineRule="exact"/>
      <w:jc w:val="left"/>
      <w:outlineLvl w:val="0"/>
    </w:pPr>
    <w:rPr>
      <w:b/>
      <w:color w:val="0071C5"/>
      <w:sz w:val="36"/>
    </w:rPr>
  </w:style>
  <w:style w:type="paragraph" w:styleId="Heading2">
    <w:name w:val="heading 2"/>
    <w:basedOn w:val="Body"/>
    <w:next w:val="Body"/>
    <w:link w:val="Heading2Char"/>
    <w:qFormat/>
    <w:rsid w:val="00DF74F3"/>
    <w:pPr>
      <w:keepNext/>
      <w:keepLines/>
      <w:numPr>
        <w:ilvl w:val="1"/>
        <w:numId w:val="28"/>
      </w:numPr>
      <w:spacing w:before="400" w:after="60" w:line="340" w:lineRule="exact"/>
      <w:jc w:val="left"/>
      <w:outlineLvl w:val="1"/>
    </w:pPr>
    <w:rPr>
      <w:b/>
      <w:color w:val="0071C5"/>
      <w:sz w:val="28"/>
    </w:rPr>
  </w:style>
  <w:style w:type="paragraph" w:styleId="Heading3">
    <w:name w:val="heading 3"/>
    <w:basedOn w:val="Body"/>
    <w:next w:val="Body"/>
    <w:link w:val="Heading3Char"/>
    <w:qFormat/>
    <w:rsid w:val="0039759B"/>
    <w:pPr>
      <w:keepNext/>
      <w:keepLines/>
      <w:numPr>
        <w:ilvl w:val="2"/>
        <w:numId w:val="28"/>
      </w:numPr>
      <w:spacing w:before="360" w:after="60" w:line="300" w:lineRule="exact"/>
      <w:jc w:val="left"/>
      <w:outlineLvl w:val="2"/>
    </w:pPr>
    <w:rPr>
      <w:b/>
      <w:color w:val="0071C5"/>
      <w:sz w:val="24"/>
    </w:rPr>
  </w:style>
  <w:style w:type="paragraph" w:styleId="Heading4">
    <w:name w:val="heading 4"/>
    <w:basedOn w:val="Body"/>
    <w:next w:val="Body"/>
    <w:link w:val="Heading4Char"/>
    <w:qFormat/>
    <w:rsid w:val="00DF74F3"/>
    <w:pPr>
      <w:keepNext/>
      <w:keepLines/>
      <w:numPr>
        <w:ilvl w:val="3"/>
        <w:numId w:val="28"/>
      </w:numPr>
      <w:spacing w:before="300" w:line="260" w:lineRule="exact"/>
      <w:jc w:val="left"/>
      <w:outlineLvl w:val="3"/>
    </w:pPr>
    <w:rPr>
      <w:b/>
      <w:color w:val="0071C5"/>
      <w:sz w:val="22"/>
    </w:rPr>
  </w:style>
  <w:style w:type="paragraph" w:styleId="Heading5">
    <w:name w:val="heading 5"/>
    <w:basedOn w:val="Body"/>
    <w:next w:val="Normal"/>
    <w:link w:val="Heading5Char"/>
    <w:qFormat/>
    <w:rsid w:val="00DF74F3"/>
    <w:pPr>
      <w:keepNext/>
      <w:keepLines/>
      <w:numPr>
        <w:ilvl w:val="4"/>
        <w:numId w:val="28"/>
      </w:numPr>
      <w:spacing w:before="300" w:after="100" w:line="240" w:lineRule="exact"/>
      <w:jc w:val="left"/>
      <w:outlineLvl w:val="4"/>
    </w:pPr>
    <w:rPr>
      <w:b/>
      <w:color w:val="0071C5"/>
    </w:rPr>
  </w:style>
  <w:style w:type="paragraph" w:styleId="Heading6">
    <w:name w:val="heading 6"/>
    <w:basedOn w:val="Heading1"/>
    <w:next w:val="Normal"/>
    <w:qFormat/>
    <w:rsid w:val="00FC177B"/>
    <w:pPr>
      <w:numPr>
        <w:ilvl w:val="5"/>
      </w:numPr>
      <w:outlineLvl w:val="5"/>
    </w:pPr>
  </w:style>
  <w:style w:type="paragraph" w:styleId="Heading7">
    <w:name w:val="heading 7"/>
    <w:basedOn w:val="Body"/>
    <w:next w:val="Normal"/>
    <w:qFormat/>
    <w:rsid w:val="0039759B"/>
    <w:pPr>
      <w:keepNext/>
      <w:keepLines/>
      <w:numPr>
        <w:ilvl w:val="6"/>
        <w:numId w:val="27"/>
      </w:numPr>
      <w:spacing w:before="400" w:after="60" w:line="340" w:lineRule="atLeast"/>
      <w:jc w:val="left"/>
      <w:outlineLvl w:val="6"/>
    </w:pPr>
    <w:rPr>
      <w:b/>
      <w:color w:val="0071C5"/>
      <w:sz w:val="28"/>
    </w:rPr>
  </w:style>
  <w:style w:type="paragraph" w:styleId="Heading8">
    <w:name w:val="heading 8"/>
    <w:basedOn w:val="Body"/>
    <w:next w:val="Normal"/>
    <w:link w:val="Heading8Char"/>
    <w:qFormat/>
    <w:rsid w:val="0039759B"/>
    <w:pPr>
      <w:keepNext/>
      <w:keepLines/>
      <w:numPr>
        <w:ilvl w:val="7"/>
        <w:numId w:val="28"/>
      </w:numPr>
      <w:spacing w:before="360" w:after="60" w:line="300" w:lineRule="exact"/>
      <w:jc w:val="left"/>
      <w:outlineLvl w:val="7"/>
    </w:pPr>
    <w:rPr>
      <w:b/>
      <w:color w:val="0071C5"/>
      <w:sz w:val="24"/>
    </w:rPr>
  </w:style>
  <w:style w:type="paragraph" w:styleId="Heading9">
    <w:name w:val="heading 9"/>
    <w:basedOn w:val="Body"/>
    <w:next w:val="Normal"/>
    <w:rsid w:val="0039759B"/>
    <w:pPr>
      <w:keepNext/>
      <w:keepLines/>
      <w:numPr>
        <w:ilvl w:val="8"/>
        <w:numId w:val="29"/>
      </w:numPr>
      <w:spacing w:before="300" w:line="260" w:lineRule="exact"/>
      <w:jc w:val="left"/>
      <w:outlineLvl w:val="8"/>
    </w:pPr>
    <w:rPr>
      <w:b/>
      <w:color w:val="0071C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rsid w:val="00DF74F3"/>
    <w:rPr>
      <w:color w:val="000000"/>
    </w:rPr>
  </w:style>
  <w:style w:type="paragraph" w:styleId="Caption">
    <w:name w:val="caption"/>
    <w:aliases w:val="fig and tbl"/>
    <w:basedOn w:val="Body"/>
    <w:next w:val="Normal"/>
    <w:qFormat/>
    <w:rsid w:val="000A5C02"/>
    <w:pPr>
      <w:keepNext/>
      <w:tabs>
        <w:tab w:val="left" w:pos="0"/>
      </w:tabs>
      <w:spacing w:before="240" w:after="120" w:line="220" w:lineRule="exact"/>
      <w:ind w:hanging="1440"/>
      <w:jc w:val="left"/>
    </w:pPr>
    <w:rPr>
      <w:b/>
      <w:color w:val="0071C5"/>
    </w:rPr>
  </w:style>
  <w:style w:type="paragraph" w:styleId="TOC8">
    <w:name w:val="toc 8"/>
    <w:basedOn w:val="Body"/>
    <w:next w:val="Normal"/>
    <w:semiHidden/>
    <w:rsid w:val="00DF74F3"/>
    <w:pPr>
      <w:spacing w:before="0"/>
      <w:ind w:left="1200"/>
    </w:pPr>
    <w:rPr>
      <w:rFonts w:ascii="Arial" w:hAnsi="Arial"/>
    </w:rPr>
  </w:style>
  <w:style w:type="paragraph" w:styleId="TOC7">
    <w:name w:val="toc 7"/>
    <w:basedOn w:val="Body"/>
    <w:next w:val="Normal"/>
    <w:semiHidden/>
    <w:rsid w:val="00DF74F3"/>
    <w:pPr>
      <w:spacing w:before="0"/>
      <w:ind w:left="1000"/>
    </w:pPr>
    <w:rPr>
      <w:rFonts w:ascii="Arial" w:hAnsi="Arial"/>
    </w:rPr>
  </w:style>
  <w:style w:type="paragraph" w:styleId="TOC6">
    <w:name w:val="toc 6"/>
    <w:basedOn w:val="Body"/>
    <w:next w:val="Normal"/>
    <w:semiHidden/>
    <w:rsid w:val="00DF74F3"/>
    <w:pPr>
      <w:spacing w:before="0"/>
      <w:ind w:left="-500"/>
    </w:pPr>
    <w:rPr>
      <w:rFonts w:ascii="Arial" w:hAnsi="Arial"/>
    </w:rPr>
  </w:style>
  <w:style w:type="paragraph" w:styleId="TOC5">
    <w:name w:val="toc 5"/>
    <w:basedOn w:val="Body"/>
    <w:next w:val="Normal"/>
    <w:semiHidden/>
    <w:rsid w:val="00DF74F3"/>
    <w:pPr>
      <w:tabs>
        <w:tab w:val="left" w:pos="3400"/>
        <w:tab w:val="right" w:leader="dot" w:pos="7920"/>
      </w:tabs>
      <w:spacing w:before="0"/>
      <w:ind w:left="3400" w:hanging="1200"/>
    </w:pPr>
    <w:rPr>
      <w:rFonts w:ascii="Arial" w:hAnsi="Arial"/>
      <w:noProof/>
    </w:rPr>
  </w:style>
  <w:style w:type="paragraph" w:styleId="TOC4">
    <w:name w:val="toc 4"/>
    <w:basedOn w:val="Body"/>
    <w:next w:val="Normal"/>
    <w:uiPriority w:val="39"/>
    <w:rsid w:val="00DF74F3"/>
    <w:pPr>
      <w:tabs>
        <w:tab w:val="left" w:pos="1800"/>
        <w:tab w:val="right" w:leader="dot" w:pos="7920"/>
      </w:tabs>
      <w:spacing w:before="0"/>
      <w:ind w:left="1800" w:hanging="990"/>
    </w:pPr>
  </w:style>
  <w:style w:type="paragraph" w:styleId="TOC3">
    <w:name w:val="toc 3"/>
    <w:basedOn w:val="Normal"/>
    <w:next w:val="Normal"/>
    <w:uiPriority w:val="39"/>
    <w:rsid w:val="00DF74F3"/>
    <w:pPr>
      <w:tabs>
        <w:tab w:val="left" w:pos="810"/>
        <w:tab w:val="right" w:leader="dot" w:pos="7920"/>
      </w:tabs>
      <w:spacing w:before="0"/>
      <w:ind w:left="810" w:hanging="810"/>
    </w:pPr>
    <w:rPr>
      <w:rFonts w:cs="Arial"/>
      <w:noProof/>
      <w:szCs w:val="28"/>
    </w:rPr>
  </w:style>
  <w:style w:type="paragraph" w:styleId="TOC2">
    <w:name w:val="toc 2"/>
    <w:basedOn w:val="Body"/>
    <w:next w:val="Normal"/>
    <w:uiPriority w:val="39"/>
    <w:rsid w:val="000A0BEA"/>
    <w:pPr>
      <w:tabs>
        <w:tab w:val="left" w:pos="0"/>
        <w:tab w:val="right" w:leader="dot" w:pos="7920"/>
      </w:tabs>
      <w:spacing w:before="20" w:after="20"/>
      <w:ind w:hanging="1152"/>
    </w:pPr>
  </w:style>
  <w:style w:type="paragraph" w:styleId="TOC1">
    <w:name w:val="toc 1"/>
    <w:basedOn w:val="Body"/>
    <w:next w:val="Normal"/>
    <w:uiPriority w:val="39"/>
    <w:rsid w:val="00DF74F3"/>
    <w:pPr>
      <w:tabs>
        <w:tab w:val="right" w:leader="dot" w:pos="7920"/>
      </w:tabs>
      <w:spacing w:before="140" w:after="60"/>
      <w:ind w:left="-720" w:hanging="720"/>
    </w:pPr>
    <w:rPr>
      <w:b/>
    </w:rPr>
  </w:style>
  <w:style w:type="character" w:styleId="LineNumber">
    <w:name w:val="line number"/>
    <w:aliases w:val="(Do Not Use&gt;)"/>
    <w:basedOn w:val="DefaultParagraphFont"/>
    <w:semiHidden/>
    <w:rsid w:val="00DF74F3"/>
  </w:style>
  <w:style w:type="paragraph" w:styleId="Footer">
    <w:name w:val="footer"/>
    <w:basedOn w:val="Body"/>
    <w:rsid w:val="00DF74F3"/>
    <w:pPr>
      <w:widowControl w:val="0"/>
      <w:tabs>
        <w:tab w:val="center" w:pos="3600"/>
        <w:tab w:val="right" w:pos="7920"/>
      </w:tabs>
      <w:spacing w:before="120"/>
      <w:ind w:left="-1296"/>
      <w:contextualSpacing/>
      <w:jc w:val="center"/>
    </w:pPr>
    <w:rPr>
      <w:sz w:val="18"/>
      <w:szCs w:val="16"/>
    </w:rPr>
  </w:style>
  <w:style w:type="paragraph" w:customStyle="1" w:styleId="CellHeadingLeft">
    <w:name w:val="CellHeadingLeft"/>
    <w:basedOn w:val="CellHeadingCenter"/>
    <w:next w:val="CellHeadingCenter"/>
    <w:rsid w:val="00DF74F3"/>
    <w:pPr>
      <w:jc w:val="left"/>
    </w:pPr>
    <w:rPr>
      <w:b w:val="0"/>
    </w:rPr>
  </w:style>
  <w:style w:type="paragraph" w:customStyle="1" w:styleId="CellHeadingCenter">
    <w:name w:val="CellHeadingCenter"/>
    <w:basedOn w:val="Body"/>
    <w:rsid w:val="00B943A3"/>
    <w:pPr>
      <w:keepNext/>
      <w:keepLines/>
      <w:spacing w:before="120" w:after="120"/>
      <w:ind w:left="43" w:right="43"/>
      <w:jc w:val="center"/>
    </w:pPr>
    <w:rPr>
      <w:b/>
      <w:color w:val="0071C5"/>
      <w:sz w:val="16"/>
    </w:rPr>
  </w:style>
  <w:style w:type="paragraph" w:styleId="TOC9">
    <w:name w:val="toc 9"/>
    <w:basedOn w:val="Body"/>
    <w:next w:val="Normal"/>
    <w:semiHidden/>
    <w:rsid w:val="00DF74F3"/>
    <w:pPr>
      <w:spacing w:before="0"/>
      <w:ind w:left="1400"/>
    </w:pPr>
    <w:rPr>
      <w:rFonts w:ascii="Arial" w:hAnsi="Arial"/>
    </w:rPr>
  </w:style>
  <w:style w:type="paragraph" w:customStyle="1" w:styleId="DocTitle">
    <w:name w:val="DocTitle"/>
    <w:basedOn w:val="Body"/>
    <w:link w:val="DocTitleChar"/>
    <w:uiPriority w:val="1"/>
    <w:qFormat/>
    <w:rsid w:val="00DF74F3"/>
    <w:pPr>
      <w:keepNext/>
      <w:ind w:left="-1140" w:right="580"/>
      <w:jc w:val="left"/>
    </w:pPr>
    <w:rPr>
      <w:b/>
      <w:color w:val="0071C5"/>
      <w:sz w:val="44"/>
    </w:rPr>
  </w:style>
  <w:style w:type="paragraph" w:customStyle="1" w:styleId="CellBodyBullet">
    <w:name w:val="CellBodyBullet"/>
    <w:basedOn w:val="Bullet"/>
    <w:rsid w:val="00F3585E"/>
    <w:pPr>
      <w:numPr>
        <w:numId w:val="8"/>
      </w:numPr>
      <w:tabs>
        <w:tab w:val="left" w:pos="180"/>
        <w:tab w:val="left" w:pos="720"/>
      </w:tabs>
      <w:spacing w:before="60" w:after="60"/>
      <w:ind w:right="20"/>
    </w:pPr>
    <w:rPr>
      <w:color w:val="auto"/>
      <w:sz w:val="16"/>
    </w:rPr>
  </w:style>
  <w:style w:type="paragraph" w:customStyle="1" w:styleId="Bullet">
    <w:name w:val="Bullet"/>
    <w:basedOn w:val="Body"/>
    <w:rsid w:val="00DF74F3"/>
    <w:pPr>
      <w:numPr>
        <w:numId w:val="3"/>
      </w:numPr>
      <w:spacing w:before="120"/>
    </w:pPr>
  </w:style>
  <w:style w:type="paragraph" w:customStyle="1" w:styleId="CellBodyBulletSub">
    <w:name w:val="CellBodyBulletSub"/>
    <w:basedOn w:val="CellBodyBullet"/>
    <w:rsid w:val="00DF74F3"/>
    <w:pPr>
      <w:numPr>
        <w:numId w:val="9"/>
      </w:numPr>
      <w:tabs>
        <w:tab w:val="clear" w:pos="180"/>
        <w:tab w:val="clear" w:pos="720"/>
        <w:tab w:val="clear" w:pos="936"/>
      </w:tabs>
      <w:spacing w:before="0"/>
    </w:pPr>
  </w:style>
  <w:style w:type="paragraph" w:customStyle="1" w:styleId="Classification">
    <w:name w:val="Classification"/>
    <w:uiPriority w:val="99"/>
    <w:rsid w:val="00DF74F3"/>
    <w:pPr>
      <w:ind w:left="-1140"/>
    </w:pPr>
    <w:rPr>
      <w:rFonts w:ascii="Verdana" w:hAnsi="Verdana" w:cs="Arial"/>
      <w:b/>
      <w:i/>
      <w:color w:val="FF0000"/>
      <w:sz w:val="24"/>
      <w:szCs w:val="24"/>
    </w:rPr>
  </w:style>
  <w:style w:type="paragraph" w:customStyle="1" w:styleId="Spacer">
    <w:name w:val="Spacer"/>
    <w:basedOn w:val="Body"/>
    <w:rsid w:val="00DF74F3"/>
    <w:pPr>
      <w:numPr>
        <w:numId w:val="18"/>
      </w:numPr>
      <w:spacing w:before="0"/>
      <w:outlineLvl w:val="0"/>
    </w:pPr>
    <w:rPr>
      <w:sz w:val="12"/>
    </w:rPr>
  </w:style>
  <w:style w:type="paragraph" w:customStyle="1" w:styleId="CellBodyLeft">
    <w:name w:val="CellBodyLeft"/>
    <w:basedOn w:val="Body"/>
    <w:rsid w:val="00B943A3"/>
    <w:pPr>
      <w:keepLines/>
      <w:tabs>
        <w:tab w:val="left" w:pos="240"/>
        <w:tab w:val="left" w:pos="480"/>
        <w:tab w:val="left" w:pos="720"/>
        <w:tab w:val="left" w:pos="960"/>
        <w:tab w:val="left" w:pos="1200"/>
        <w:tab w:val="left" w:pos="1440"/>
        <w:tab w:val="left" w:pos="1680"/>
        <w:tab w:val="left" w:pos="1920"/>
      </w:tabs>
      <w:spacing w:before="60" w:after="60"/>
      <w:ind w:left="14" w:right="14"/>
      <w:jc w:val="left"/>
    </w:pPr>
    <w:rPr>
      <w:sz w:val="16"/>
    </w:rPr>
  </w:style>
  <w:style w:type="paragraph" w:styleId="TOAHeading">
    <w:name w:val="toa heading"/>
    <w:basedOn w:val="Normal"/>
    <w:next w:val="Normal"/>
    <w:semiHidden/>
    <w:rsid w:val="00DF74F3"/>
    <w:pPr>
      <w:spacing w:before="240" w:after="120"/>
    </w:pPr>
    <w:rPr>
      <w:b/>
      <w:caps/>
    </w:rPr>
  </w:style>
  <w:style w:type="paragraph" w:customStyle="1" w:styleId="BulletSub">
    <w:name w:val="Bullet Sub"/>
    <w:basedOn w:val="Bullet"/>
    <w:rsid w:val="00DF74F3"/>
    <w:pPr>
      <w:numPr>
        <w:numId w:val="4"/>
      </w:numPr>
      <w:tabs>
        <w:tab w:val="left" w:pos="720"/>
      </w:tabs>
      <w:spacing w:before="0"/>
    </w:pPr>
  </w:style>
  <w:style w:type="paragraph" w:styleId="DocumentMap">
    <w:name w:val="Document Map"/>
    <w:basedOn w:val="Body"/>
    <w:semiHidden/>
    <w:rsid w:val="00DF74F3"/>
    <w:pPr>
      <w:shd w:val="clear" w:color="auto" w:fill="000080"/>
    </w:pPr>
    <w:rPr>
      <w:rFonts w:ascii="Tahoma" w:hAnsi="Tahoma"/>
    </w:rPr>
  </w:style>
  <w:style w:type="paragraph" w:customStyle="1" w:styleId="Code">
    <w:name w:val="Code"/>
    <w:basedOn w:val="Body"/>
    <w:link w:val="CodeChar"/>
    <w:rsid w:val="00007757"/>
    <w:pPr>
      <w:tabs>
        <w:tab w:val="left" w:pos="864"/>
        <w:tab w:val="left" w:pos="1872"/>
        <w:tab w:val="left" w:pos="2664"/>
        <w:tab w:val="left" w:pos="3672"/>
        <w:tab w:val="left" w:pos="5760"/>
      </w:tabs>
      <w:spacing w:before="0"/>
      <w:jc w:val="left"/>
    </w:pPr>
    <w:rPr>
      <w:rFonts w:ascii="Courier" w:hAnsi="Courier"/>
      <w:sz w:val="16"/>
    </w:rPr>
  </w:style>
  <w:style w:type="paragraph" w:styleId="Header">
    <w:name w:val="header"/>
    <w:basedOn w:val="Body"/>
    <w:link w:val="HeaderChar"/>
    <w:rsid w:val="00DF74F3"/>
    <w:pPr>
      <w:tabs>
        <w:tab w:val="center" w:pos="4320"/>
        <w:tab w:val="right" w:pos="8640"/>
      </w:tabs>
      <w:spacing w:before="0"/>
    </w:pPr>
    <w:rPr>
      <w:b/>
      <w:i/>
      <w:sz w:val="18"/>
    </w:rPr>
  </w:style>
  <w:style w:type="paragraph" w:customStyle="1" w:styleId="Caution">
    <w:name w:val="Caution"/>
    <w:basedOn w:val="Body"/>
    <w:next w:val="Normal"/>
    <w:rsid w:val="00DF74F3"/>
    <w:pPr>
      <w:numPr>
        <w:numId w:val="5"/>
      </w:numPr>
      <w:tabs>
        <w:tab w:val="left" w:pos="1300"/>
      </w:tabs>
      <w:spacing w:before="260" w:line="240" w:lineRule="exact"/>
    </w:pPr>
  </w:style>
  <w:style w:type="character" w:styleId="Hyperlink">
    <w:name w:val="Hyperlink"/>
    <w:basedOn w:val="DefaultParagraphFont"/>
    <w:uiPriority w:val="99"/>
    <w:rsid w:val="00DF74F3"/>
    <w:rPr>
      <w:rFonts w:ascii="Verdana" w:hAnsi="Verdana"/>
      <w:color w:val="0071C5"/>
      <w:sz w:val="18"/>
      <w:szCs w:val="18"/>
      <w:u w:val="single"/>
    </w:rPr>
  </w:style>
  <w:style w:type="paragraph" w:customStyle="1" w:styleId="Legal">
    <w:name w:val="Legal"/>
    <w:basedOn w:val="Normal"/>
    <w:rsid w:val="00DF74F3"/>
    <w:pPr>
      <w:ind w:left="-1260"/>
    </w:pPr>
    <w:rPr>
      <w:rFonts w:cs="Arial"/>
      <w:color w:val="000000"/>
      <w:sz w:val="14"/>
      <w:szCs w:val="18"/>
    </w:rPr>
  </w:style>
  <w:style w:type="paragraph" w:customStyle="1" w:styleId="DocType">
    <w:name w:val="DocType"/>
    <w:basedOn w:val="Body"/>
    <w:rsid w:val="00DF74F3"/>
    <w:pPr>
      <w:pBdr>
        <w:bottom w:val="single" w:sz="4" w:space="1" w:color="auto"/>
      </w:pBdr>
      <w:spacing w:before="0"/>
      <w:ind w:left="-1140" w:right="-20"/>
    </w:pPr>
    <w:rPr>
      <w:b/>
      <w:color w:val="0071C5"/>
      <w:sz w:val="24"/>
    </w:rPr>
  </w:style>
  <w:style w:type="paragraph" w:customStyle="1" w:styleId="DateTitlePage">
    <w:name w:val="DateTitlePage"/>
    <w:basedOn w:val="Body"/>
    <w:rsid w:val="00DF74F3"/>
    <w:pPr>
      <w:spacing w:before="0"/>
      <w:ind w:left="-1140" w:right="580"/>
    </w:pPr>
    <w:rPr>
      <w:b/>
      <w:i/>
      <w:color w:val="0071C5"/>
      <w:sz w:val="24"/>
    </w:rPr>
  </w:style>
  <w:style w:type="paragraph" w:customStyle="1" w:styleId="HeadingTOC">
    <w:name w:val="Heading (TOC"/>
    <w:aliases w:val="RevHistory)"/>
    <w:basedOn w:val="Body"/>
    <w:next w:val="Normal"/>
    <w:rsid w:val="00DF74F3"/>
    <w:pPr>
      <w:pageBreakBefore/>
      <w:pBdr>
        <w:bottom w:val="single" w:sz="8" w:space="6" w:color="auto"/>
      </w:pBdr>
      <w:spacing w:before="480" w:after="60" w:line="580" w:lineRule="exact"/>
      <w:ind w:left="-1440"/>
    </w:pPr>
    <w:rPr>
      <w:b/>
      <w:i/>
      <w:color w:val="0071C5"/>
      <w:sz w:val="36"/>
    </w:rPr>
  </w:style>
  <w:style w:type="paragraph" w:customStyle="1" w:styleId="NotesTableNumberedList">
    <w:name w:val="NotesTable (Numbered List)"/>
    <w:basedOn w:val="Normal"/>
    <w:rsid w:val="00DF74F3"/>
    <w:pPr>
      <w:numPr>
        <w:ilvl w:val="1"/>
        <w:numId w:val="17"/>
      </w:numPr>
      <w:snapToGrid w:val="0"/>
      <w:spacing w:before="0"/>
      <w:outlineLvl w:val="1"/>
    </w:pPr>
    <w:rPr>
      <w:sz w:val="16"/>
    </w:rPr>
  </w:style>
  <w:style w:type="paragraph" w:customStyle="1" w:styleId="Note">
    <w:name w:val="Note"/>
    <w:basedOn w:val="Body"/>
    <w:next w:val="Body"/>
    <w:rsid w:val="00DF74F3"/>
    <w:pPr>
      <w:numPr>
        <w:numId w:val="15"/>
      </w:numPr>
      <w:tabs>
        <w:tab w:val="clear" w:pos="76"/>
        <w:tab w:val="left" w:pos="0"/>
      </w:tabs>
      <w:spacing w:before="260" w:line="220" w:lineRule="exact"/>
    </w:pPr>
  </w:style>
  <w:style w:type="paragraph" w:customStyle="1" w:styleId="FigureSpace">
    <w:name w:val="FigureSpace"/>
    <w:basedOn w:val="Body"/>
    <w:rsid w:val="00DF74F3"/>
    <w:pPr>
      <w:pBdr>
        <w:top w:val="single" w:sz="4" w:space="6" w:color="auto"/>
        <w:left w:val="single" w:sz="4" w:space="0" w:color="auto"/>
        <w:bottom w:val="single" w:sz="4" w:space="6" w:color="auto"/>
        <w:right w:val="single" w:sz="4" w:space="0" w:color="auto"/>
      </w:pBdr>
      <w:spacing w:before="0"/>
      <w:ind w:left="40" w:right="50"/>
      <w:jc w:val="center"/>
    </w:pPr>
  </w:style>
  <w:style w:type="paragraph" w:customStyle="1" w:styleId="Warning">
    <w:name w:val="Warning"/>
    <w:basedOn w:val="Body"/>
    <w:next w:val="Normal"/>
    <w:rsid w:val="00DF74F3"/>
    <w:pPr>
      <w:numPr>
        <w:numId w:val="20"/>
      </w:numPr>
      <w:tabs>
        <w:tab w:val="left" w:pos="0"/>
      </w:tabs>
      <w:spacing w:before="260" w:line="220" w:lineRule="exact"/>
    </w:pPr>
  </w:style>
  <w:style w:type="paragraph" w:styleId="TableofFigures">
    <w:name w:val="table of figures"/>
    <w:basedOn w:val="Body"/>
    <w:next w:val="Normal"/>
    <w:uiPriority w:val="99"/>
    <w:rsid w:val="00DF74F3"/>
    <w:pPr>
      <w:tabs>
        <w:tab w:val="right" w:leader="dot" w:pos="7920"/>
      </w:tabs>
      <w:spacing w:before="0"/>
      <w:ind w:hanging="1440"/>
    </w:pPr>
  </w:style>
  <w:style w:type="paragraph" w:customStyle="1" w:styleId="CellBitClear">
    <w:name w:val="CellBitClear"/>
    <w:basedOn w:val="CellBodyLeft"/>
    <w:rsid w:val="00DF74F3"/>
    <w:pPr>
      <w:numPr>
        <w:numId w:val="6"/>
      </w:numPr>
      <w:tabs>
        <w:tab w:val="left" w:pos="340"/>
      </w:tabs>
      <w:spacing w:before="0" w:after="0" w:line="180" w:lineRule="exact"/>
    </w:pPr>
  </w:style>
  <w:style w:type="paragraph" w:customStyle="1" w:styleId="CellBitSet">
    <w:name w:val="CellBitSet"/>
    <w:basedOn w:val="CellBitClear"/>
    <w:rsid w:val="00DF74F3"/>
    <w:pPr>
      <w:numPr>
        <w:numId w:val="7"/>
      </w:numPr>
    </w:pPr>
  </w:style>
  <w:style w:type="paragraph" w:customStyle="1" w:styleId="zHeading1Appendix">
    <w:name w:val="zHeading_1_Appendix"/>
    <w:basedOn w:val="Heading1"/>
    <w:next w:val="Body"/>
    <w:rsid w:val="007B6F8E"/>
    <w:pPr>
      <w:numPr>
        <w:numId w:val="21"/>
      </w:numPr>
      <w:ind w:left="0" w:hanging="1440"/>
    </w:pPr>
  </w:style>
  <w:style w:type="paragraph" w:customStyle="1" w:styleId="zHeading2Appendix">
    <w:name w:val="zHeading_2_Appendix"/>
    <w:basedOn w:val="zHeading1Appendix"/>
    <w:next w:val="Body"/>
    <w:rsid w:val="007B6F8E"/>
    <w:pPr>
      <w:pageBreakBefore w:val="0"/>
      <w:numPr>
        <w:ilvl w:val="1"/>
      </w:numPr>
      <w:pBdr>
        <w:bottom w:val="none" w:sz="0" w:space="0" w:color="auto"/>
      </w:pBdr>
      <w:tabs>
        <w:tab w:val="left" w:pos="840"/>
      </w:tabs>
      <w:spacing w:before="400" w:line="340" w:lineRule="exact"/>
      <w:ind w:hanging="1440"/>
    </w:pPr>
    <w:rPr>
      <w:i/>
      <w:iCs/>
      <w:sz w:val="32"/>
    </w:rPr>
  </w:style>
  <w:style w:type="paragraph" w:customStyle="1" w:styleId="zHeading3Appendix">
    <w:name w:val="zHeading_3_Appendix"/>
    <w:basedOn w:val="zHeading1Appendix"/>
    <w:next w:val="Body"/>
    <w:rsid w:val="007B6F8E"/>
    <w:pPr>
      <w:pageBreakBefore w:val="0"/>
      <w:numPr>
        <w:ilvl w:val="2"/>
      </w:numPr>
      <w:pBdr>
        <w:bottom w:val="none" w:sz="0" w:space="0" w:color="auto"/>
      </w:pBdr>
      <w:spacing w:before="360" w:line="300" w:lineRule="exact"/>
      <w:ind w:hanging="1440"/>
    </w:pPr>
    <w:rPr>
      <w:i/>
      <w:iCs/>
      <w:sz w:val="28"/>
    </w:rPr>
  </w:style>
  <w:style w:type="paragraph" w:customStyle="1" w:styleId="ListNumberedList">
    <w:name w:val="List (Numbered_List)"/>
    <w:basedOn w:val="Normal"/>
    <w:qFormat/>
    <w:rsid w:val="00DF74F3"/>
    <w:pPr>
      <w:numPr>
        <w:numId w:val="14"/>
      </w:numPr>
      <w:tabs>
        <w:tab w:val="left" w:pos="360"/>
      </w:tabs>
      <w:spacing w:before="60"/>
    </w:pPr>
  </w:style>
  <w:style w:type="paragraph" w:customStyle="1" w:styleId="zHeading4Appendix">
    <w:name w:val="zHeading_4_Appendix"/>
    <w:basedOn w:val="zHeading1Appendix"/>
    <w:next w:val="Body"/>
    <w:rsid w:val="007B6F8E"/>
    <w:pPr>
      <w:pageBreakBefore w:val="0"/>
      <w:numPr>
        <w:ilvl w:val="3"/>
      </w:numPr>
      <w:pBdr>
        <w:bottom w:val="none" w:sz="0" w:space="0" w:color="auto"/>
      </w:pBdr>
      <w:spacing w:before="300" w:after="0" w:line="260" w:lineRule="exact"/>
      <w:ind w:hanging="1440"/>
    </w:pPr>
    <w:rPr>
      <w:i/>
      <w:iCs/>
      <w:sz w:val="24"/>
    </w:rPr>
  </w:style>
  <w:style w:type="paragraph" w:customStyle="1" w:styleId="zHeading5Appendix">
    <w:name w:val="zHeading_5_Appendix"/>
    <w:basedOn w:val="zHeading1Appendix"/>
    <w:next w:val="Body"/>
    <w:rsid w:val="007B6F8E"/>
    <w:pPr>
      <w:pageBreakBefore w:val="0"/>
      <w:numPr>
        <w:ilvl w:val="4"/>
      </w:numPr>
      <w:pBdr>
        <w:bottom w:val="none" w:sz="0" w:space="0" w:color="auto"/>
      </w:pBdr>
      <w:spacing w:before="300" w:after="100" w:line="240" w:lineRule="exact"/>
      <w:ind w:hanging="1440"/>
    </w:pPr>
    <w:rPr>
      <w:i/>
      <w:iCs/>
      <w:sz w:val="22"/>
    </w:rPr>
  </w:style>
  <w:style w:type="paragraph" w:customStyle="1" w:styleId="NotesTable">
    <w:name w:val="NotesTable"/>
    <w:basedOn w:val="NoteTable"/>
    <w:rsid w:val="00DF74F3"/>
    <w:pPr>
      <w:numPr>
        <w:numId w:val="17"/>
      </w:numPr>
    </w:pPr>
  </w:style>
  <w:style w:type="paragraph" w:customStyle="1" w:styleId="NoteTable">
    <w:name w:val="NoteTable"/>
    <w:basedOn w:val="Normal"/>
    <w:rsid w:val="00DF74F3"/>
    <w:pPr>
      <w:numPr>
        <w:numId w:val="16"/>
      </w:numPr>
      <w:spacing w:before="120"/>
      <w:outlineLvl w:val="0"/>
    </w:pPr>
    <w:rPr>
      <w:sz w:val="16"/>
    </w:rPr>
  </w:style>
  <w:style w:type="paragraph" w:customStyle="1" w:styleId="CellBodyCenter">
    <w:name w:val="CellBodyCenter"/>
    <w:basedOn w:val="CellBodyLeft"/>
    <w:rsid w:val="00DF74F3"/>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paragraph" w:customStyle="1" w:styleId="HeadingLOT">
    <w:name w:val="Heading (LOT"/>
    <w:aliases w:val="LOF)"/>
    <w:basedOn w:val="Normal"/>
    <w:rsid w:val="00DF74F3"/>
    <w:pPr>
      <w:spacing w:before="240" w:after="240" w:line="340" w:lineRule="exact"/>
      <w:ind w:left="-1440"/>
    </w:pPr>
    <w:rPr>
      <w:b/>
      <w:noProof/>
      <w:color w:val="0071C5"/>
      <w:sz w:val="32"/>
    </w:rPr>
  </w:style>
  <w:style w:type="character" w:styleId="PageNumber">
    <w:name w:val="page number"/>
    <w:basedOn w:val="DefaultParagraphFont"/>
    <w:semiHidden/>
    <w:rsid w:val="00DF74F3"/>
  </w:style>
  <w:style w:type="character" w:customStyle="1" w:styleId="Cross-Reference">
    <w:name w:val="Cross-Reference"/>
    <w:basedOn w:val="DefaultParagraphFont"/>
    <w:rsid w:val="00DF74F3"/>
    <w:rPr>
      <w:color w:val="0071C5"/>
      <w:u w:val="single"/>
    </w:rPr>
  </w:style>
  <w:style w:type="character" w:styleId="FollowedHyperlink">
    <w:name w:val="FollowedHyperlink"/>
    <w:basedOn w:val="DefaultParagraphFont"/>
    <w:rsid w:val="00DF74F3"/>
    <w:rPr>
      <w:color w:val="800080"/>
      <w:u w:val="single"/>
    </w:rPr>
  </w:style>
  <w:style w:type="paragraph" w:customStyle="1" w:styleId="Bulletpara">
    <w:name w:val="Bullet para"/>
    <w:basedOn w:val="Bullet"/>
    <w:rsid w:val="00DF74F3"/>
    <w:pPr>
      <w:numPr>
        <w:numId w:val="0"/>
      </w:numPr>
      <w:ind w:left="360"/>
    </w:pPr>
  </w:style>
  <w:style w:type="paragraph" w:styleId="BalloonText">
    <w:name w:val="Balloon Text"/>
    <w:basedOn w:val="Normal"/>
    <w:link w:val="BalloonTextChar"/>
    <w:rsid w:val="00DF74F3"/>
    <w:pPr>
      <w:spacing w:before="0"/>
    </w:pPr>
    <w:rPr>
      <w:rFonts w:ascii="Tahoma" w:hAnsi="Tahoma" w:cs="Tahoma"/>
      <w:sz w:val="16"/>
      <w:szCs w:val="16"/>
    </w:rPr>
  </w:style>
  <w:style w:type="character" w:customStyle="1" w:styleId="BalloonTextChar">
    <w:name w:val="Balloon Text Char"/>
    <w:basedOn w:val="DefaultParagraphFont"/>
    <w:link w:val="BalloonText"/>
    <w:rsid w:val="00DF74F3"/>
    <w:rPr>
      <w:rFonts w:ascii="Tahoma" w:hAnsi="Tahoma" w:cs="Tahoma"/>
      <w:sz w:val="16"/>
      <w:szCs w:val="16"/>
    </w:rPr>
  </w:style>
  <w:style w:type="paragraph" w:styleId="BodyText">
    <w:name w:val="Body Text"/>
    <w:basedOn w:val="Normal"/>
    <w:link w:val="BodyTextChar"/>
    <w:rsid w:val="00DF74F3"/>
    <w:pPr>
      <w:spacing w:after="120"/>
    </w:pPr>
  </w:style>
  <w:style w:type="character" w:customStyle="1" w:styleId="BodyTextChar">
    <w:name w:val="Body Text Char"/>
    <w:basedOn w:val="DefaultParagraphFont"/>
    <w:link w:val="BodyText"/>
    <w:rsid w:val="00DF74F3"/>
    <w:rPr>
      <w:rFonts w:ascii="Verdana" w:hAnsi="Verdana"/>
    </w:rPr>
  </w:style>
  <w:style w:type="character" w:styleId="Emphasis">
    <w:name w:val="Emphasis"/>
    <w:rsid w:val="00DF74F3"/>
    <w:rPr>
      <w:rFonts w:ascii="Verdana" w:hAnsi="Verdana"/>
      <w:i/>
      <w:iCs/>
    </w:rPr>
  </w:style>
  <w:style w:type="paragraph" w:customStyle="1" w:styleId="ExecSummary">
    <w:name w:val="Exec Summary"/>
    <w:basedOn w:val="BodyText"/>
    <w:rsid w:val="00DF74F3"/>
    <w:pPr>
      <w:spacing w:before="120" w:line="360" w:lineRule="auto"/>
    </w:pPr>
    <w:rPr>
      <w:rFonts w:eastAsia="Arial Unicode MS" w:cs="Arial"/>
      <w:sz w:val="21"/>
    </w:rPr>
  </w:style>
  <w:style w:type="paragraph" w:customStyle="1" w:styleId="ExecSummaryBullet">
    <w:name w:val="Exec Summary Bullet"/>
    <w:basedOn w:val="Normal"/>
    <w:rsid w:val="00DF74F3"/>
    <w:pPr>
      <w:numPr>
        <w:numId w:val="10"/>
      </w:numPr>
      <w:spacing w:before="0" w:after="180" w:line="360" w:lineRule="auto"/>
    </w:pPr>
    <w:rPr>
      <w:rFonts w:cs="Arial"/>
    </w:rPr>
  </w:style>
  <w:style w:type="paragraph" w:customStyle="1" w:styleId="ExecSummaryPull-Quote">
    <w:name w:val="Exec Summary Pull-Quote"/>
    <w:basedOn w:val="ExecSummary"/>
    <w:rsid w:val="00DF74F3"/>
    <w:pPr>
      <w:pBdr>
        <w:top w:val="single" w:sz="4" w:space="6" w:color="999999"/>
        <w:bottom w:val="single" w:sz="4" w:space="1" w:color="999999"/>
      </w:pBdr>
      <w:spacing w:before="60" w:after="360"/>
      <w:ind w:left="1411" w:hanging="144"/>
    </w:pPr>
    <w:rPr>
      <w:color w:val="0860A8"/>
      <w:sz w:val="22"/>
      <w:szCs w:val="22"/>
    </w:rPr>
  </w:style>
  <w:style w:type="character" w:customStyle="1" w:styleId="Heading8Char">
    <w:name w:val="Heading 8 Char"/>
    <w:link w:val="Heading8"/>
    <w:rsid w:val="0039759B"/>
    <w:rPr>
      <w:rFonts w:ascii="Verdana" w:hAnsi="Verdana"/>
      <w:b/>
      <w:color w:val="0071C5"/>
      <w:sz w:val="24"/>
    </w:rPr>
  </w:style>
  <w:style w:type="paragraph" w:customStyle="1" w:styleId="TableorFigureNote">
    <w:name w:val="Table or Figure Note"/>
    <w:basedOn w:val="BodyText"/>
    <w:rsid w:val="00DF74F3"/>
    <w:pPr>
      <w:spacing w:before="60" w:after="240"/>
      <w:ind w:left="1530" w:hanging="144"/>
    </w:pPr>
    <w:rPr>
      <w:rFonts w:eastAsia="Arial Unicode MS" w:cs="Arial"/>
      <w:sz w:val="16"/>
      <w:szCs w:val="18"/>
    </w:rPr>
  </w:style>
  <w:style w:type="paragraph" w:customStyle="1" w:styleId="AcronymHeading">
    <w:name w:val="Acronym Heading"/>
    <w:basedOn w:val="Normal"/>
    <w:rsid w:val="00DF74F3"/>
    <w:pPr>
      <w:pBdr>
        <w:top w:val="single" w:sz="4" w:space="6" w:color="999999"/>
        <w:left w:val="single" w:sz="4" w:space="4" w:color="999999"/>
        <w:bottom w:val="single" w:sz="4" w:space="6" w:color="999999"/>
        <w:right w:val="single" w:sz="4" w:space="4" w:color="999999"/>
      </w:pBdr>
      <w:spacing w:before="120" w:after="120" w:line="320" w:lineRule="exact"/>
      <w:ind w:left="1267"/>
    </w:pPr>
    <w:rPr>
      <w:rFonts w:eastAsia="Arial Unicode MS" w:cs="Arial"/>
      <w:b/>
      <w:sz w:val="24"/>
      <w:szCs w:val="28"/>
    </w:rPr>
  </w:style>
  <w:style w:type="paragraph" w:customStyle="1" w:styleId="Acronyms">
    <w:name w:val="Acronyms"/>
    <w:basedOn w:val="BodyText"/>
    <w:link w:val="AcronymsChar"/>
    <w:rsid w:val="00DF74F3"/>
    <w:pPr>
      <w:pBdr>
        <w:top w:val="single" w:sz="4" w:space="6" w:color="999999"/>
        <w:left w:val="single" w:sz="4" w:space="4" w:color="999999"/>
        <w:bottom w:val="single" w:sz="4" w:space="6" w:color="999999"/>
        <w:right w:val="single" w:sz="4" w:space="4" w:color="999999"/>
      </w:pBdr>
      <w:spacing w:before="0"/>
      <w:ind w:left="1267"/>
    </w:pPr>
    <w:rPr>
      <w:rFonts w:eastAsia="Arial Unicode MS" w:cs="Arial"/>
      <w:sz w:val="18"/>
      <w:szCs w:val="18"/>
    </w:rPr>
  </w:style>
  <w:style w:type="character" w:customStyle="1" w:styleId="AcronymsChar">
    <w:name w:val="Acronyms Char"/>
    <w:link w:val="Acronyms"/>
    <w:rsid w:val="00DF74F3"/>
    <w:rPr>
      <w:rFonts w:ascii="Verdana" w:eastAsia="Arial Unicode MS" w:hAnsi="Verdana" w:cs="Arial"/>
      <w:sz w:val="18"/>
      <w:szCs w:val="18"/>
    </w:rPr>
  </w:style>
  <w:style w:type="paragraph" w:customStyle="1" w:styleId="Disclaimer">
    <w:name w:val="Disclaimer"/>
    <w:basedOn w:val="Normal"/>
    <w:rsid w:val="00DF74F3"/>
    <w:pPr>
      <w:autoSpaceDE w:val="0"/>
      <w:autoSpaceDN w:val="0"/>
      <w:adjustRightInd w:val="0"/>
      <w:spacing w:before="0" w:after="120" w:line="240" w:lineRule="exact"/>
      <w:ind w:right="-360"/>
    </w:pPr>
    <w:rPr>
      <w:rFonts w:cs="Arial"/>
      <w:sz w:val="16"/>
      <w:szCs w:val="14"/>
    </w:rPr>
  </w:style>
  <w:style w:type="character" w:styleId="IntenseEmphasis">
    <w:name w:val="Intense Emphasis"/>
    <w:basedOn w:val="DefaultParagraphFont"/>
    <w:uiPriority w:val="21"/>
    <w:rsid w:val="00DF74F3"/>
    <w:rPr>
      <w:b/>
      <w:bCs/>
      <w:i/>
      <w:iCs/>
      <w:color w:val="4F81BD" w:themeColor="accent1"/>
    </w:rPr>
  </w:style>
  <w:style w:type="paragraph" w:styleId="ListParagraph">
    <w:name w:val="List Paragraph"/>
    <w:aliases w:val="List - Number"/>
    <w:basedOn w:val="Normal"/>
    <w:uiPriority w:val="34"/>
    <w:rsid w:val="00DF74F3"/>
    <w:pPr>
      <w:ind w:left="720"/>
      <w:contextualSpacing/>
    </w:pPr>
  </w:style>
  <w:style w:type="paragraph" w:styleId="TOCHeading">
    <w:name w:val="TOC Heading"/>
    <w:basedOn w:val="Heading1"/>
    <w:next w:val="Normal"/>
    <w:uiPriority w:val="39"/>
    <w:semiHidden/>
    <w:unhideWhenUsed/>
    <w:qFormat/>
    <w:rsid w:val="00DF74F3"/>
    <w:pPr>
      <w:pageBreakBefore w:val="0"/>
      <w:numPr>
        <w:numId w:val="0"/>
      </w:numPr>
      <w:pBdr>
        <w:bottom w:val="none" w:sz="0" w:space="0" w:color="auto"/>
      </w:pBdr>
      <w:spacing w:after="0" w:line="276" w:lineRule="auto"/>
      <w:outlineLvl w:val="9"/>
    </w:pPr>
    <w:rPr>
      <w:rFonts w:asciiTheme="majorHAnsi" w:eastAsiaTheme="majorEastAsia" w:hAnsiTheme="majorHAnsi" w:cstheme="majorBidi"/>
      <w:bCs/>
      <w:i/>
      <w:color w:val="365F91" w:themeColor="accent1" w:themeShade="BF"/>
      <w:sz w:val="28"/>
      <w:szCs w:val="28"/>
      <w:lang w:eastAsia="ja-JP"/>
    </w:rPr>
  </w:style>
  <w:style w:type="paragraph" w:customStyle="1" w:styleId="DocSubTitle">
    <w:name w:val="DocSubTitle"/>
    <w:basedOn w:val="Normal"/>
    <w:link w:val="DocSubTitleChar"/>
    <w:uiPriority w:val="1"/>
    <w:rsid w:val="003D5A2C"/>
    <w:pPr>
      <w:widowControl w:val="0"/>
      <w:autoSpaceDE w:val="0"/>
      <w:autoSpaceDN w:val="0"/>
      <w:spacing w:before="86"/>
      <w:ind w:left="-1138"/>
    </w:pPr>
    <w:rPr>
      <w:rFonts w:eastAsia="Verdana" w:cs="Verdana"/>
      <w:b/>
      <w:color w:val="0071C5"/>
      <w:sz w:val="32"/>
      <w:szCs w:val="22"/>
      <w:lang w:bidi="en-US"/>
    </w:rPr>
  </w:style>
  <w:style w:type="character" w:customStyle="1" w:styleId="DocTitleChar">
    <w:name w:val="DocTitle Char"/>
    <w:basedOn w:val="DefaultParagraphFont"/>
    <w:link w:val="DocTitle"/>
    <w:uiPriority w:val="1"/>
    <w:rsid w:val="00DF74F3"/>
    <w:rPr>
      <w:rFonts w:ascii="Verdana" w:hAnsi="Verdana"/>
      <w:b/>
      <w:color w:val="0071C5"/>
      <w:sz w:val="44"/>
    </w:rPr>
  </w:style>
  <w:style w:type="character" w:customStyle="1" w:styleId="DocSubTitleChar">
    <w:name w:val="DocSubTitle Char"/>
    <w:basedOn w:val="DefaultParagraphFont"/>
    <w:link w:val="DocSubTitle"/>
    <w:uiPriority w:val="1"/>
    <w:rsid w:val="003D5A2C"/>
    <w:rPr>
      <w:rFonts w:ascii="Verdana" w:eastAsia="Verdana" w:hAnsi="Verdana" w:cs="Verdana"/>
      <w:b/>
      <w:color w:val="0071C5"/>
      <w:sz w:val="32"/>
      <w:szCs w:val="22"/>
      <w:lang w:bidi="en-US"/>
    </w:rPr>
  </w:style>
  <w:style w:type="paragraph" w:customStyle="1" w:styleId="CodeSample">
    <w:name w:val="CodeSample"/>
    <w:basedOn w:val="Code"/>
    <w:link w:val="CodeSampleChar"/>
    <w:qFormat/>
    <w:rsid w:val="0013557C"/>
    <w:pPr>
      <w:shd w:val="clear" w:color="auto" w:fill="F2F2F2" w:themeFill="background1" w:themeFillShade="F2"/>
    </w:pPr>
  </w:style>
  <w:style w:type="character" w:customStyle="1" w:styleId="BodyChar">
    <w:name w:val="Body Char"/>
    <w:basedOn w:val="DefaultParagraphFont"/>
    <w:link w:val="Body"/>
    <w:rsid w:val="00DF74F3"/>
    <w:rPr>
      <w:rFonts w:ascii="Verdana" w:hAnsi="Verdana"/>
      <w:color w:val="000000"/>
    </w:rPr>
  </w:style>
  <w:style w:type="character" w:customStyle="1" w:styleId="CodeChar">
    <w:name w:val="Code Char"/>
    <w:basedOn w:val="BodyChar"/>
    <w:link w:val="Code"/>
    <w:rsid w:val="00007757"/>
    <w:rPr>
      <w:rFonts w:ascii="Courier" w:hAnsi="Courier"/>
      <w:color w:val="000000"/>
      <w:sz w:val="16"/>
    </w:rPr>
  </w:style>
  <w:style w:type="character" w:customStyle="1" w:styleId="CodeSampleChar">
    <w:name w:val="CodeSample Char"/>
    <w:basedOn w:val="CodeChar"/>
    <w:link w:val="CodeSample"/>
    <w:rsid w:val="0013557C"/>
    <w:rPr>
      <w:rFonts w:ascii="Courier" w:hAnsi="Courier"/>
      <w:color w:val="000000"/>
      <w:sz w:val="16"/>
      <w:shd w:val="clear" w:color="auto" w:fill="F2F2F2" w:themeFill="background1" w:themeFillShade="F2"/>
    </w:rPr>
  </w:style>
  <w:style w:type="table" w:styleId="TableGridLight">
    <w:name w:val="Grid Table Light"/>
    <w:basedOn w:val="TableNormal"/>
    <w:uiPriority w:val="40"/>
    <w:rsid w:val="00CA5DC0"/>
    <w:rPr>
      <w:rFonts w:ascii="Verdana" w:hAnsi="Verdana"/>
      <w:sz w:val="16"/>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29" w:type="dxa"/>
        <w:right w:w="29" w:type="dxa"/>
      </w:tblCellMar>
    </w:tblPr>
    <w:trPr>
      <w:cantSplit/>
    </w:trPr>
    <w:tcPr>
      <w:vAlign w:val="center"/>
    </w:tcPr>
    <w:tblStylePr w:type="firstRow">
      <w:pPr>
        <w:jc w:val="center"/>
      </w:pPr>
      <w:rPr>
        <w:b/>
        <w:color w:val="0071C5"/>
      </w:rPr>
    </w:tblStylePr>
  </w:style>
  <w:style w:type="table" w:styleId="TableGrid">
    <w:name w:val="Table Grid"/>
    <w:basedOn w:val="TableNormal"/>
    <w:rsid w:val="00DF74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 Style"/>
    <w:rsid w:val="00DF74F3"/>
    <w:pPr>
      <w:spacing w:before="60" w:after="60"/>
      <w:jc w:val="center"/>
    </w:pPr>
    <w:rPr>
      <w:rFonts w:ascii="Verdana" w:hAnsi="Verdana"/>
      <w:sz w:val="16"/>
    </w:rPr>
  </w:style>
  <w:style w:type="numbering" w:customStyle="1" w:styleId="Heading2Bullet">
    <w:name w:val="Heading 2 Bullet"/>
    <w:basedOn w:val="NoList"/>
    <w:rsid w:val="00DF74F3"/>
    <w:pPr>
      <w:numPr>
        <w:numId w:val="11"/>
      </w:numPr>
    </w:pPr>
  </w:style>
  <w:style w:type="numbering" w:customStyle="1" w:styleId="Heading3Bullet">
    <w:name w:val="Heading 3 Bullet"/>
    <w:basedOn w:val="NoList"/>
    <w:rsid w:val="00DF74F3"/>
    <w:pPr>
      <w:numPr>
        <w:numId w:val="12"/>
      </w:numPr>
    </w:pPr>
  </w:style>
  <w:style w:type="paragraph" w:customStyle="1" w:styleId="TableLabel">
    <w:name w:val="Table Label"/>
    <w:basedOn w:val="Normal"/>
    <w:rsid w:val="00DF74F3"/>
    <w:pPr>
      <w:numPr>
        <w:numId w:val="19"/>
      </w:numPr>
      <w:suppressAutoHyphens/>
      <w:spacing w:before="120" w:after="120" w:line="360" w:lineRule="auto"/>
      <w:jc w:val="center"/>
    </w:pPr>
    <w:rPr>
      <w:rFonts w:ascii="Arial" w:hAnsi="Arial"/>
    </w:rPr>
  </w:style>
  <w:style w:type="character" w:styleId="PlaceholderText">
    <w:name w:val="Placeholder Text"/>
    <w:basedOn w:val="DefaultParagraphFont"/>
    <w:uiPriority w:val="99"/>
    <w:semiHidden/>
    <w:rsid w:val="00DF74F3"/>
    <w:rPr>
      <w:color w:val="808080"/>
    </w:rPr>
  </w:style>
  <w:style w:type="character" w:customStyle="1" w:styleId="Heading1Char">
    <w:name w:val="Heading 1 Char"/>
    <w:basedOn w:val="DefaultParagraphFont"/>
    <w:link w:val="Heading1"/>
    <w:rsid w:val="00FC177B"/>
    <w:rPr>
      <w:rFonts w:ascii="Verdana" w:hAnsi="Verdana"/>
      <w:b/>
      <w:color w:val="0071C5"/>
      <w:sz w:val="36"/>
    </w:rPr>
  </w:style>
  <w:style w:type="character" w:customStyle="1" w:styleId="Heading5Char">
    <w:name w:val="Heading 5 Char"/>
    <w:basedOn w:val="DefaultParagraphFont"/>
    <w:link w:val="Heading5"/>
    <w:rsid w:val="00DF74F3"/>
    <w:rPr>
      <w:rFonts w:ascii="Verdana" w:hAnsi="Verdana"/>
      <w:b/>
      <w:color w:val="0071C5"/>
    </w:rPr>
  </w:style>
  <w:style w:type="character" w:customStyle="1" w:styleId="Heading3Char">
    <w:name w:val="Heading 3 Char"/>
    <w:basedOn w:val="DefaultParagraphFont"/>
    <w:link w:val="Heading3"/>
    <w:rsid w:val="0039759B"/>
    <w:rPr>
      <w:rFonts w:ascii="Verdana" w:hAnsi="Verdana"/>
      <w:b/>
      <w:color w:val="0071C5"/>
      <w:sz w:val="24"/>
    </w:rPr>
  </w:style>
  <w:style w:type="character" w:customStyle="1" w:styleId="Heading2Char">
    <w:name w:val="Heading 2 Char"/>
    <w:basedOn w:val="DefaultParagraphFont"/>
    <w:link w:val="Heading2"/>
    <w:rsid w:val="00DF74F3"/>
    <w:rPr>
      <w:rFonts w:ascii="Verdana" w:hAnsi="Verdana"/>
      <w:b/>
      <w:color w:val="0071C5"/>
      <w:sz w:val="28"/>
    </w:rPr>
  </w:style>
  <w:style w:type="character" w:customStyle="1" w:styleId="Heading4Char">
    <w:name w:val="Heading 4 Char"/>
    <w:basedOn w:val="DefaultParagraphFont"/>
    <w:link w:val="Heading4"/>
    <w:rsid w:val="00DF74F3"/>
    <w:rPr>
      <w:rFonts w:ascii="Verdana" w:hAnsi="Verdana"/>
      <w:b/>
      <w:color w:val="0071C5"/>
      <w:sz w:val="22"/>
    </w:rPr>
  </w:style>
  <w:style w:type="character" w:customStyle="1" w:styleId="HeaderChar">
    <w:name w:val="Header Char"/>
    <w:basedOn w:val="DefaultParagraphFont"/>
    <w:link w:val="Header"/>
    <w:rsid w:val="00DF74F3"/>
    <w:rPr>
      <w:rFonts w:ascii="Verdana" w:hAnsi="Verdana"/>
      <w:b/>
      <w:i/>
      <w:color w:val="000000"/>
      <w:sz w:val="18"/>
    </w:rPr>
  </w:style>
  <w:style w:type="paragraph" w:customStyle="1" w:styleId="Rule">
    <w:name w:val="Rule"/>
    <w:basedOn w:val="Normal"/>
    <w:next w:val="NotesTable"/>
    <w:rsid w:val="00245F40"/>
    <w:pPr>
      <w:numPr>
        <w:numId w:val="23"/>
      </w:numPr>
      <w:spacing w:before="120"/>
      <w:outlineLvl w:val="0"/>
    </w:pPr>
    <w:rPr>
      <w:sz w:val="16"/>
    </w:rPr>
  </w:style>
  <w:style w:type="character" w:customStyle="1" w:styleId="version">
    <w:name w:val="version"/>
    <w:basedOn w:val="DefaultParagraphFont"/>
    <w:uiPriority w:val="1"/>
    <w:rsid w:val="00F55232"/>
    <w:rPr>
      <w:b/>
    </w:rPr>
  </w:style>
  <w:style w:type="character" w:customStyle="1" w:styleId="Date1">
    <w:name w:val="Date1"/>
    <w:basedOn w:val="DefaultParagraphFont"/>
    <w:uiPriority w:val="1"/>
    <w:rsid w:val="000A01CA"/>
    <w:rPr>
      <w:b/>
    </w:rPr>
  </w:style>
  <w:style w:type="character" w:styleId="CommentReference">
    <w:name w:val="annotation reference"/>
    <w:basedOn w:val="DefaultParagraphFont"/>
    <w:semiHidden/>
    <w:unhideWhenUsed/>
    <w:rsid w:val="003F1207"/>
    <w:rPr>
      <w:sz w:val="16"/>
      <w:szCs w:val="16"/>
    </w:rPr>
  </w:style>
  <w:style w:type="paragraph" w:styleId="CommentText">
    <w:name w:val="annotation text"/>
    <w:basedOn w:val="Normal"/>
    <w:link w:val="CommentTextChar"/>
    <w:semiHidden/>
    <w:unhideWhenUsed/>
    <w:rsid w:val="003F1207"/>
  </w:style>
  <w:style w:type="character" w:customStyle="1" w:styleId="CommentTextChar">
    <w:name w:val="Comment Text Char"/>
    <w:basedOn w:val="DefaultParagraphFont"/>
    <w:link w:val="CommentText"/>
    <w:semiHidden/>
    <w:rsid w:val="003F1207"/>
    <w:rPr>
      <w:rFonts w:ascii="Verdana" w:hAnsi="Verdana"/>
    </w:rPr>
  </w:style>
  <w:style w:type="paragraph" w:styleId="CommentSubject">
    <w:name w:val="annotation subject"/>
    <w:basedOn w:val="CommentText"/>
    <w:next w:val="CommentText"/>
    <w:link w:val="CommentSubjectChar"/>
    <w:semiHidden/>
    <w:unhideWhenUsed/>
    <w:rsid w:val="003F1207"/>
    <w:rPr>
      <w:b/>
      <w:bCs/>
    </w:rPr>
  </w:style>
  <w:style w:type="character" w:customStyle="1" w:styleId="CommentSubjectChar">
    <w:name w:val="Comment Subject Char"/>
    <w:basedOn w:val="CommentTextChar"/>
    <w:link w:val="CommentSubject"/>
    <w:semiHidden/>
    <w:rsid w:val="003F1207"/>
    <w:rPr>
      <w:rFonts w:ascii="Verdana" w:hAnsi="Verdana"/>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331824">
      <w:bodyDiv w:val="1"/>
      <w:marLeft w:val="0"/>
      <w:marRight w:val="0"/>
      <w:marTop w:val="0"/>
      <w:marBottom w:val="0"/>
      <w:divBdr>
        <w:top w:val="none" w:sz="0" w:space="0" w:color="auto"/>
        <w:left w:val="none" w:sz="0" w:space="0" w:color="auto"/>
        <w:bottom w:val="none" w:sz="0" w:space="0" w:color="auto"/>
        <w:right w:val="none" w:sz="0" w:space="0" w:color="auto"/>
      </w:divBdr>
    </w:div>
    <w:div w:id="675691553">
      <w:bodyDiv w:val="1"/>
      <w:marLeft w:val="0"/>
      <w:marRight w:val="0"/>
      <w:marTop w:val="0"/>
      <w:marBottom w:val="0"/>
      <w:divBdr>
        <w:top w:val="none" w:sz="0" w:space="0" w:color="auto"/>
        <w:left w:val="none" w:sz="0" w:space="0" w:color="auto"/>
        <w:bottom w:val="none" w:sz="0" w:space="0" w:color="auto"/>
        <w:right w:val="none" w:sz="0" w:space="0" w:color="auto"/>
      </w:divBdr>
    </w:div>
    <w:div w:id="1044255599">
      <w:bodyDiv w:val="1"/>
      <w:marLeft w:val="0"/>
      <w:marRight w:val="0"/>
      <w:marTop w:val="0"/>
      <w:marBottom w:val="0"/>
      <w:divBdr>
        <w:top w:val="none" w:sz="0" w:space="0" w:color="auto"/>
        <w:left w:val="none" w:sz="0" w:space="0" w:color="auto"/>
        <w:bottom w:val="none" w:sz="0" w:space="0" w:color="auto"/>
        <w:right w:val="none" w:sz="0" w:space="0" w:color="auto"/>
      </w:divBdr>
    </w:div>
    <w:div w:id="1184128735">
      <w:bodyDiv w:val="1"/>
      <w:marLeft w:val="0"/>
      <w:marRight w:val="0"/>
      <w:marTop w:val="0"/>
      <w:marBottom w:val="0"/>
      <w:divBdr>
        <w:top w:val="none" w:sz="0" w:space="0" w:color="auto"/>
        <w:left w:val="none" w:sz="0" w:space="0" w:color="auto"/>
        <w:bottom w:val="none" w:sz="0" w:space="0" w:color="auto"/>
        <w:right w:val="none" w:sz="0" w:space="0" w:color="auto"/>
      </w:divBdr>
    </w:div>
    <w:div w:id="1757511196">
      <w:bodyDiv w:val="1"/>
      <w:marLeft w:val="0"/>
      <w:marRight w:val="0"/>
      <w:marTop w:val="0"/>
      <w:marBottom w:val="0"/>
      <w:divBdr>
        <w:top w:val="none" w:sz="0" w:space="0" w:color="auto"/>
        <w:left w:val="none" w:sz="0" w:space="0" w:color="auto"/>
        <w:bottom w:val="none" w:sz="0" w:space="0" w:color="auto"/>
        <w:right w:val="none" w:sz="0" w:space="0" w:color="auto"/>
      </w:divBdr>
    </w:div>
    <w:div w:id="192213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s://www.intel.com/content/www/us/en/programmable/support/training/course/ouwintro.html"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cid:ii_kqcq2lqf0"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32" Type="http://schemas.openxmlformats.org/officeDocument/2006/relationships/theme" Target="theme/theme1.xml"/><Relationship Id="rId28" Type="http://schemas.openxmlformats.org/officeDocument/2006/relationships/header" Target="header7.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header" Target="header6.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0.emf"/></Relationships>
</file>

<file path=word/_rels/header7.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0.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rn\OneDrive%20-%20Intel%20Corporation\Documents\Rojan%20Projects\TYK%20Edits\doc_template_DONT_EDI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69CB46B235943A5BB98AA368FF4FA68"/>
        <w:category>
          <w:name w:val="General"/>
          <w:gallery w:val="placeholder"/>
        </w:category>
        <w:types>
          <w:type w:val="bbPlcHdr"/>
        </w:types>
        <w:behaviors>
          <w:behavior w:val="content"/>
        </w:behaviors>
        <w:guid w:val="{28F01605-F30F-4FA2-89A5-977A5CB8BA1B}"/>
      </w:docPartPr>
      <w:docPartBody>
        <w:p w:rsidR="004A1190" w:rsidRDefault="000356B2">
          <w:pPr>
            <w:pStyle w:val="A69CB46B235943A5BB98AA368FF4FA68"/>
          </w:pPr>
          <w:r w:rsidRPr="004E1499">
            <w:rPr>
              <w:rStyle w:val="PlaceholderText"/>
            </w:rPr>
            <w:t>Click or tap here to enter text.</w:t>
          </w:r>
        </w:p>
      </w:docPartBody>
    </w:docPart>
    <w:docPart>
      <w:docPartPr>
        <w:name w:val="6A12ECFC8CCA42E1891E0D598F612BD1"/>
        <w:category>
          <w:name w:val="General"/>
          <w:gallery w:val="placeholder"/>
        </w:category>
        <w:types>
          <w:type w:val="bbPlcHdr"/>
        </w:types>
        <w:behaviors>
          <w:behavior w:val="content"/>
        </w:behaviors>
        <w:guid w:val="{BA47BCAD-0E85-4860-B2E8-683B067895CE}"/>
      </w:docPartPr>
      <w:docPartBody>
        <w:p w:rsidR="004A1190" w:rsidRDefault="000356B2">
          <w:pPr>
            <w:pStyle w:val="6A12ECFC8CCA42E1891E0D598F612BD1"/>
          </w:pPr>
          <w:r w:rsidRPr="00E8301D">
            <w:rPr>
              <w:sz w:val="20"/>
            </w:rPr>
            <w:t>Choose an item.</w:t>
          </w:r>
        </w:p>
      </w:docPartBody>
    </w:docPart>
    <w:docPart>
      <w:docPartPr>
        <w:name w:val="4ABC064E2B1444E6A9D6D1952DBF26EC"/>
        <w:category>
          <w:name w:val="General"/>
          <w:gallery w:val="placeholder"/>
        </w:category>
        <w:types>
          <w:type w:val="bbPlcHdr"/>
        </w:types>
        <w:behaviors>
          <w:behavior w:val="content"/>
        </w:behaviors>
        <w:guid w:val="{C01304CC-65DC-4D7A-85E9-BE976B88A8EF}"/>
      </w:docPartPr>
      <w:docPartBody>
        <w:p w:rsidR="00000000" w:rsidRDefault="004A1190" w:rsidP="004A1190">
          <w:pPr>
            <w:pStyle w:val="4ABC064E2B1444E6A9D6D1952DBF26EC"/>
          </w:pPr>
          <w:r w:rsidRPr="00E8301D">
            <w:rPr>
              <w:sz w:val="20"/>
            </w:rPr>
            <w:t>Choose an item.</w:t>
          </w:r>
        </w:p>
      </w:docPartBody>
    </w:docPart>
    <w:docPart>
      <w:docPartPr>
        <w:name w:val="8329D77C746444CE851150367D41EC31"/>
        <w:category>
          <w:name w:val="General"/>
          <w:gallery w:val="placeholder"/>
        </w:category>
        <w:types>
          <w:type w:val="bbPlcHdr"/>
        </w:types>
        <w:behaviors>
          <w:behavior w:val="content"/>
        </w:behaviors>
        <w:guid w:val="{17EC14D3-1C83-4078-80D5-03945D3B5DDA}"/>
      </w:docPartPr>
      <w:docPartBody>
        <w:p w:rsidR="00000000" w:rsidRDefault="004A1190" w:rsidP="004A1190">
          <w:pPr>
            <w:pStyle w:val="8329D77C746444CE851150367D41EC31"/>
          </w:pPr>
          <w:r w:rsidRPr="00E8301D">
            <w:rPr>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ntel Clear">
    <w:panose1 w:val="020B0604020203020204"/>
    <w:charset w:val="00"/>
    <w:family w:val="swiss"/>
    <w:pitch w:val="variable"/>
    <w:sig w:usb0="E10006FF" w:usb1="400060F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6B2"/>
    <w:rsid w:val="000356B2"/>
    <w:rsid w:val="001404D5"/>
    <w:rsid w:val="004A1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69CB46B235943A5BB98AA368FF4FA68">
    <w:name w:val="A69CB46B235943A5BB98AA368FF4FA68"/>
  </w:style>
  <w:style w:type="paragraph" w:customStyle="1" w:styleId="6A12ECFC8CCA42E1891E0D598F612BD1">
    <w:name w:val="6A12ECFC8CCA42E1891E0D598F612BD1"/>
  </w:style>
  <w:style w:type="paragraph" w:customStyle="1" w:styleId="085DF373F329489AB7681825AF8281E4">
    <w:name w:val="085DF373F329489AB7681825AF8281E4"/>
    <w:rsid w:val="000356B2"/>
  </w:style>
  <w:style w:type="paragraph" w:customStyle="1" w:styleId="8B6BD2F19CDF479EACBF53A5F7B4C32D">
    <w:name w:val="8B6BD2F19CDF479EACBF53A5F7B4C32D"/>
    <w:rsid w:val="000356B2"/>
  </w:style>
  <w:style w:type="paragraph" w:customStyle="1" w:styleId="3F279E34A448437AAB2CF7091C0755B7">
    <w:name w:val="3F279E34A448437AAB2CF7091C0755B7"/>
    <w:rsid w:val="004A1190"/>
  </w:style>
  <w:style w:type="paragraph" w:customStyle="1" w:styleId="E0EAAC8BE87844D3829A586024B0167D">
    <w:name w:val="E0EAAC8BE87844D3829A586024B0167D"/>
    <w:rsid w:val="004A1190"/>
  </w:style>
  <w:style w:type="paragraph" w:customStyle="1" w:styleId="4ABC064E2B1444E6A9D6D1952DBF26EC">
    <w:name w:val="4ABC064E2B1444E6A9D6D1952DBF26EC"/>
    <w:rsid w:val="004A1190"/>
  </w:style>
  <w:style w:type="paragraph" w:customStyle="1" w:styleId="8329D77C746444CE851150367D41EC31">
    <w:name w:val="8329D77C746444CE851150367D41EC31"/>
    <w:rsid w:val="004A11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F0EE92BBB18146998D7BB31336250A" ma:contentTypeVersion="11" ma:contentTypeDescription="Create a new document." ma:contentTypeScope="" ma:versionID="cfe15e8ce1667991311dc01a8ee74571">
  <xsd:schema xmlns:xsd="http://www.w3.org/2001/XMLSchema" xmlns:xs="http://www.w3.org/2001/XMLSchema" xmlns:p="http://schemas.microsoft.com/office/2006/metadata/properties" xmlns:ns2="66e6e388-ea03-442e-86f2-c0e595825cf5" xmlns:ns3="66af15cf-5d81-49e8-94b0-56d838c9b5e0" targetNamespace="http://schemas.microsoft.com/office/2006/metadata/properties" ma:root="true" ma:fieldsID="c88ea8cd38db90a4cc139db6a34e36ec" ns2:_="" ns3:_="">
    <xsd:import namespace="66e6e388-ea03-442e-86f2-c0e595825cf5"/>
    <xsd:import namespace="66af15cf-5d81-49e8-94b0-56d838c9b5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e6e388-ea03-442e-86f2-c0e595825c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af15cf-5d81-49e8-94b0-56d838c9b5e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2588FFEB589454A863B22E49C2A0080" ma:contentTypeVersion="11" ma:contentTypeDescription="Create a new document." ma:contentTypeScope="" ma:versionID="56750fc820ca81e665fdc1b83351c132">
  <xsd:schema xmlns:xsd="http://www.w3.org/2001/XMLSchema" xmlns:xs="http://www.w3.org/2001/XMLSchema" xmlns:p="http://schemas.microsoft.com/office/2006/metadata/properties" xmlns:ns2="748c1f0f-36b8-43e9-88e5-8f72adfe03a7" xmlns:ns3="c7a65517-f7be-4165-a9c3-34debae03af9" targetNamespace="http://schemas.microsoft.com/office/2006/metadata/properties" ma:root="true" ma:fieldsID="4475c7b5f6770d71e1be6ebfbfd98581" ns2:_="" ns3:_="">
    <xsd:import namespace="748c1f0f-36b8-43e9-88e5-8f72adfe03a7"/>
    <xsd:import namespace="c7a65517-f7be-4165-a9c3-34debae03af9"/>
    <xsd:element name="properties">
      <xsd:complexType>
        <xsd:sequence>
          <xsd:element name="documentManagement">
            <xsd:complexType>
              <xsd:all>
                <xsd:element ref="ns2:TaxCatchAll" minOccurs="0"/>
                <xsd:element ref="ns2:TaxCatchAllLabel" minOccurs="0"/>
                <xsd:element ref="ns2:p5b59f4ba2264af386889b9e090ce8b4"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c1f0f-36b8-43e9-88e5-8f72adfe03a7" elementFormDefault="qualified">
    <xsd:import namespace="http://schemas.microsoft.com/office/2006/documentManagement/types"/>
    <xsd:import namespace="http://schemas.microsoft.com/office/infopath/2007/PartnerControls"/>
    <xsd:element name="TaxCatchAll" ma:index="3" nillable="true" ma:displayName="Taxonomy Catch All Column" ma:description="" ma:hidden="true" ma:list="{b08d0663-0e45-4d17-9394-db7f18959ef8}" ma:internalName="TaxCatchAll" ma:showField="CatchAllData" ma:web="748c1f0f-36b8-43e9-88e5-8f72adfe03a7">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description="" ma:hidden="true" ma:list="{b08d0663-0e45-4d17-9394-db7f18959ef8}" ma:internalName="TaxCatchAllLabel" ma:readOnly="true" ma:showField="CatchAllDataLabel" ma:web="748c1f0f-36b8-43e9-88e5-8f72adfe03a7">
      <xsd:complexType>
        <xsd:complexContent>
          <xsd:extension base="dms:MultiChoiceLookup">
            <xsd:sequence>
              <xsd:element name="Value" type="dms:Lookup" maxOccurs="unbounded" minOccurs="0" nillable="true"/>
            </xsd:sequence>
          </xsd:extension>
        </xsd:complexContent>
      </xsd:complexType>
    </xsd:element>
    <xsd:element name="p5b59f4ba2264af386889b9e090ce8b4" ma:index="11" nillable="true" ma:taxonomy="true" ma:internalName="p5b59f4ba2264af386889b9e090ce8b4" ma:taxonomyFieldName="CTPClassification" ma:displayName="CTPClassification" ma:default="" ma:fieldId="{95b59f4b-a226-4af3-8688-9b9e090ce8b4}" ma:sspId="b2fd7923-39df-40b1-bcec-a4d906d8b0f0" ma:termSetId="3a1971e1-eaf7-42dd-be35-db4e74500b9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7a65517-f7be-4165-a9c3-34debae03af9"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015CC5-D31A-47A0-8792-EACCE272EEAE}">
  <ds:schemaRefs>
    <ds:schemaRef ds:uri="http://schemas.openxmlformats.org/officeDocument/2006/bibliography"/>
  </ds:schemaRefs>
</ds:datastoreItem>
</file>

<file path=customXml/itemProps2.xml><?xml version="1.0" encoding="utf-8"?>
<ds:datastoreItem xmlns:ds="http://schemas.openxmlformats.org/officeDocument/2006/customXml" ds:itemID="{C4FD40CA-5D39-451B-AD1A-5D60D0B75417}">
  <ds:schemaRefs>
    <ds:schemaRef ds:uri="http://schemas.microsoft.com/office/2006/metadata/properties"/>
    <ds:schemaRef ds:uri="http://schemas.microsoft.com/office/infopath/2007/PartnerControls"/>
    <ds:schemaRef ds:uri="748c1f0f-36b8-43e9-88e5-8f72adfe03a7"/>
  </ds:schemaRefs>
</ds:datastoreItem>
</file>

<file path=customXml/itemProps3.xml><?xml version="1.0" encoding="utf-8"?>
<ds:datastoreItem xmlns:ds="http://schemas.openxmlformats.org/officeDocument/2006/customXml" ds:itemID="{F5269F38-C9C5-43FD-9349-02015C0A0CC6}"/>
</file>

<file path=customXml/itemProps4.xml><?xml version="1.0" encoding="utf-8"?>
<ds:datastoreItem xmlns:ds="http://schemas.openxmlformats.org/officeDocument/2006/customXml" ds:itemID="{5F018BB1-3530-436E-AD34-0164402EB3E4}">
  <ds:schemaRefs>
    <ds:schemaRef ds:uri="http://schemas.microsoft.com/sharepoint/v3/contenttype/forms"/>
  </ds:schemaRefs>
</ds:datastoreItem>
</file>

<file path=customXml/itemProps5.xml><?xml version="1.0" encoding="utf-8"?>
<ds:datastoreItem xmlns:ds="http://schemas.openxmlformats.org/officeDocument/2006/customXml" ds:itemID="{A27F0491-9BE0-4AB0-B041-92F28C109A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c1f0f-36b8-43e9-88e5-8f72adfe03a7"/>
    <ds:schemaRef ds:uri="c7a65517-f7be-4165-a9c3-34debae03a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doc_template_DONT_EDIT.dotx</Template>
  <TotalTime>6</TotalTime>
  <Pages>9</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ntm</Company>
  <LinksUpToDate>false</LinksUpToDate>
  <CharactersWithSpaces>6939</CharactersWithSpaces>
  <SharedDoc>false</SharedDoc>
  <HLinks>
    <vt:vector size="48" baseType="variant">
      <vt:variant>
        <vt:i4>1048634</vt:i4>
      </vt:variant>
      <vt:variant>
        <vt:i4>44</vt:i4>
      </vt:variant>
      <vt:variant>
        <vt:i4>0</vt:i4>
      </vt:variant>
      <vt:variant>
        <vt:i4>5</vt:i4>
      </vt:variant>
      <vt:variant>
        <vt:lpwstr/>
      </vt:variant>
      <vt:variant>
        <vt:lpwstr>_Toc129750722</vt:lpwstr>
      </vt:variant>
      <vt:variant>
        <vt:i4>1048634</vt:i4>
      </vt:variant>
      <vt:variant>
        <vt:i4>38</vt:i4>
      </vt:variant>
      <vt:variant>
        <vt:i4>0</vt:i4>
      </vt:variant>
      <vt:variant>
        <vt:i4>5</vt:i4>
      </vt:variant>
      <vt:variant>
        <vt:lpwstr/>
      </vt:variant>
      <vt:variant>
        <vt:lpwstr>_Toc129750721</vt:lpwstr>
      </vt:variant>
      <vt:variant>
        <vt:i4>1048634</vt:i4>
      </vt:variant>
      <vt:variant>
        <vt:i4>32</vt:i4>
      </vt:variant>
      <vt:variant>
        <vt:i4>0</vt:i4>
      </vt:variant>
      <vt:variant>
        <vt:i4>5</vt:i4>
      </vt:variant>
      <vt:variant>
        <vt:lpwstr/>
      </vt:variant>
      <vt:variant>
        <vt:lpwstr>_Toc129750720</vt:lpwstr>
      </vt:variant>
      <vt:variant>
        <vt:i4>1245242</vt:i4>
      </vt:variant>
      <vt:variant>
        <vt:i4>26</vt:i4>
      </vt:variant>
      <vt:variant>
        <vt:i4>0</vt:i4>
      </vt:variant>
      <vt:variant>
        <vt:i4>5</vt:i4>
      </vt:variant>
      <vt:variant>
        <vt:lpwstr/>
      </vt:variant>
      <vt:variant>
        <vt:lpwstr>_Toc129750719</vt:lpwstr>
      </vt:variant>
      <vt:variant>
        <vt:i4>1245242</vt:i4>
      </vt:variant>
      <vt:variant>
        <vt:i4>20</vt:i4>
      </vt:variant>
      <vt:variant>
        <vt:i4>0</vt:i4>
      </vt:variant>
      <vt:variant>
        <vt:i4>5</vt:i4>
      </vt:variant>
      <vt:variant>
        <vt:lpwstr/>
      </vt:variant>
      <vt:variant>
        <vt:lpwstr>_Toc129750718</vt:lpwstr>
      </vt:variant>
      <vt:variant>
        <vt:i4>1245242</vt:i4>
      </vt:variant>
      <vt:variant>
        <vt:i4>14</vt:i4>
      </vt:variant>
      <vt:variant>
        <vt:i4>0</vt:i4>
      </vt:variant>
      <vt:variant>
        <vt:i4>5</vt:i4>
      </vt:variant>
      <vt:variant>
        <vt:lpwstr/>
      </vt:variant>
      <vt:variant>
        <vt:lpwstr>_Toc129750717</vt:lpwstr>
      </vt:variant>
      <vt:variant>
        <vt:i4>1245242</vt:i4>
      </vt:variant>
      <vt:variant>
        <vt:i4>8</vt:i4>
      </vt:variant>
      <vt:variant>
        <vt:i4>0</vt:i4>
      </vt:variant>
      <vt:variant>
        <vt:i4>5</vt:i4>
      </vt:variant>
      <vt:variant>
        <vt:lpwstr/>
      </vt:variant>
      <vt:variant>
        <vt:lpwstr>_Toc129750716</vt:lpwstr>
      </vt:variant>
      <vt:variant>
        <vt:i4>1245242</vt:i4>
      </vt:variant>
      <vt:variant>
        <vt:i4>2</vt:i4>
      </vt:variant>
      <vt:variant>
        <vt:i4>0</vt:i4>
      </vt:variant>
      <vt:variant>
        <vt:i4>5</vt:i4>
      </vt:variant>
      <vt:variant>
        <vt:lpwstr/>
      </vt:variant>
      <vt:variant>
        <vt:lpwstr>_Toc129750715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UG-ABC</dc:subject>
  <dc:creator>Karn, Rojan</dc:creator>
  <cp:keywords>CTPClassification=CTP_IC:VisualMarkings=, CTPClassification=CTP_IC, CTPClassification=CTP_NT</cp:keywords>
  <dc:description>UG-093</dc:description>
  <cp:lastModifiedBy>Karn, Rojan</cp:lastModifiedBy>
  <cp:revision>3</cp:revision>
  <cp:lastPrinted>2021-06-29T17:27:00Z</cp:lastPrinted>
  <dcterms:created xsi:type="dcterms:W3CDTF">2021-06-29T17:27:00Z</dcterms:created>
  <dcterms:modified xsi:type="dcterms:W3CDTF">2021-06-29T17:28:00Z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0x0101003FF0EE92BBB18146998D7BB31336250A</vt:lpwstr>
  </property>
  <property fmtid="{D5CDD505-2E9C-101B-9397-08002B2CF9AE}" pid="3" name="TitusGUID">
    <vt:lpwstr>01d51bce-a448-42e8-a701-d72087e08fd3</vt:lpwstr>
  </property>
  <property fmtid="{D5CDD505-2E9C-101B-9397-08002B2CF9AE}" pid="4" name="CTP_BU">
    <vt:lpwstr>NA</vt:lpwstr>
  </property>
  <property fmtid="{D5CDD505-2E9C-101B-9397-08002B2CF9AE}" pid="5" name="CTP_TimeStamp">
    <vt:lpwstr>2020-02-19 20:02:13Z</vt:lpwstr>
  </property>
  <property fmtid="{D5CDD505-2E9C-101B-9397-08002B2CF9AE}" pid="6" name="Jive_VersionGuid">
    <vt:lpwstr>109bcb3f-03db-40d2-9660-44ce3b384630</vt:lpwstr>
  </property>
  <property fmtid="{D5CDD505-2E9C-101B-9397-08002B2CF9AE}" pid="7" name="Offisync_UniqueId">
    <vt:lpwstr>2145661</vt:lpwstr>
  </property>
  <property fmtid="{D5CDD505-2E9C-101B-9397-08002B2CF9AE}" pid="8" name="Offisync_ServerID">
    <vt:lpwstr>d001a694-7c66-4352-b53b-895ffdce369f</vt:lpwstr>
  </property>
  <property fmtid="{D5CDD505-2E9C-101B-9397-08002B2CF9AE}" pid="9" name="Offisync_UpdateToken">
    <vt:lpwstr>3</vt:lpwstr>
  </property>
  <property fmtid="{D5CDD505-2E9C-101B-9397-08002B2CF9AE}" pid="10" name="Offisync_ProviderInitializationData">
    <vt:lpwstr>https://soco.intel.com</vt:lpwstr>
  </property>
  <property fmtid="{D5CDD505-2E9C-101B-9397-08002B2CF9AE}" pid="11" name="Jive_LatestUserAccountName">
    <vt:lpwstr>dustycla</vt:lpwstr>
  </property>
  <property fmtid="{D5CDD505-2E9C-101B-9397-08002B2CF9AE}" pid="12" name="TaxKeyword">
    <vt:lpwstr>59;#CTPClassification=CTP_IC|3f63233c-e410-469b-919c-3d388342730f;#58;#CTPClassification=CTP_IC:VisualMarkings=|d6b836dd-f81f-4188-a965-be6c1b57c24a</vt:lpwstr>
  </property>
  <property fmtid="{D5CDD505-2E9C-101B-9397-08002B2CF9AE}" pid="13" name="CTP_IDSID">
    <vt:lpwstr>NA</vt:lpwstr>
  </property>
  <property fmtid="{D5CDD505-2E9C-101B-9397-08002B2CF9AE}" pid="14" name="CTP_WWID">
    <vt:lpwstr>NA</vt:lpwstr>
  </property>
  <property fmtid="{D5CDD505-2E9C-101B-9397-08002B2CF9AE}" pid="15" name="CTPClassification">
    <vt:lpwstr/>
  </property>
</Properties>
</file>